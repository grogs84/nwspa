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34" w:rsidRDefault="00DC2334"/>
    <w:p w:rsidR="00DC2334" w:rsidRDefault="004D28D0">
      <w:r>
        <w:t>Matt Grogan</w:t>
      </w:r>
    </w:p>
    <w:p w:rsidR="00DC2334" w:rsidRDefault="004D28D0">
      <w:r>
        <w:t>Midterm Exam I</w:t>
      </w:r>
    </w:p>
    <w:p w:rsidR="00DC2334" w:rsidRDefault="004D28D0">
      <w:r>
        <w:t>PREDICT 401: Introduction to Statistical Analysis</w:t>
      </w:r>
    </w:p>
    <w:p w:rsidR="00DC2334" w:rsidRDefault="004D28D0">
      <w:pPr>
        <w:pStyle w:val="ListParagraph"/>
        <w:numPr>
          <w:ilvl w:val="0"/>
          <w:numId w:val="1"/>
        </w:numPr>
      </w:pPr>
      <w:r>
        <w:rPr>
          <w:i/>
        </w:rPr>
        <w:t xml:space="preserve">Joanne sells silk-screened t-shirts at a community festival. Her marginal cost to produce one t-shirt is </w:t>
      </w:r>
      <w:r>
        <w:rPr>
          <w:i/>
        </w:rPr>
        <w:t>$3.50. Her total cost to produce 60 t-shirts is $300, and she sells them for $7 each. Use Python to graph this information and determine the number of t-shirts Joanne must produce and sell to break even</w:t>
      </w:r>
      <w:r>
        <w:t>.</w:t>
      </w:r>
    </w:p>
    <w:p w:rsidR="00DC2334" w:rsidRDefault="004D28D0">
      <w:pPr>
        <w:spacing w:line="240" w:lineRule="auto"/>
        <w:ind w:left="720"/>
        <w:rPr>
          <w:sz w:val="18"/>
          <w:szCs w:val="18"/>
        </w:rPr>
      </w:pPr>
      <w:r>
        <w:rPr>
          <w:sz w:val="18"/>
          <w:szCs w:val="18"/>
        </w:rPr>
        <w:t>import numpy as np</w:t>
      </w:r>
    </w:p>
    <w:p w:rsidR="00DC2334" w:rsidRDefault="004D28D0">
      <w:pPr>
        <w:spacing w:line="240" w:lineRule="auto"/>
        <w:ind w:left="720"/>
        <w:rPr>
          <w:sz w:val="18"/>
          <w:szCs w:val="18"/>
        </w:rPr>
      </w:pPr>
      <w:r>
        <w:rPr>
          <w:sz w:val="18"/>
          <w:szCs w:val="18"/>
        </w:rPr>
        <w:t>import matplotlib.pyplot as plt</w:t>
      </w:r>
    </w:p>
    <w:p w:rsidR="00DC2334" w:rsidRDefault="004D28D0">
      <w:pPr>
        <w:spacing w:line="240" w:lineRule="auto"/>
        <w:ind w:left="720"/>
        <w:rPr>
          <w:sz w:val="18"/>
          <w:szCs w:val="18"/>
        </w:rPr>
      </w:pPr>
      <w:r>
        <w:rPr>
          <w:sz w:val="18"/>
          <w:szCs w:val="18"/>
        </w:rPr>
        <w:t>x</w:t>
      </w:r>
      <w:r>
        <w:rPr>
          <w:sz w:val="18"/>
          <w:szCs w:val="18"/>
        </w:rPr>
        <w:t xml:space="preserve"> = np.arange(0,60,1)</w:t>
      </w:r>
    </w:p>
    <w:p w:rsidR="00DC2334" w:rsidRDefault="004D28D0">
      <w:pPr>
        <w:spacing w:line="240" w:lineRule="auto"/>
        <w:ind w:left="720"/>
        <w:rPr>
          <w:sz w:val="18"/>
          <w:szCs w:val="18"/>
        </w:rPr>
      </w:pPr>
      <w:r>
        <w:rPr>
          <w:sz w:val="18"/>
          <w:szCs w:val="18"/>
        </w:rPr>
        <w:t>marginal_cost = 3.5</w:t>
      </w:r>
    </w:p>
    <w:p w:rsidR="00DC2334" w:rsidRDefault="004D28D0">
      <w:pPr>
        <w:spacing w:line="240" w:lineRule="auto"/>
        <w:ind w:left="720"/>
        <w:rPr>
          <w:sz w:val="18"/>
          <w:szCs w:val="18"/>
        </w:rPr>
      </w:pPr>
      <w:r>
        <w:rPr>
          <w:sz w:val="18"/>
          <w:szCs w:val="18"/>
        </w:rPr>
        <w:t># total cost to produce 60 shirts is $300. 300/3.5 = 210. 300-210= 90. Fixed cost</w:t>
      </w:r>
    </w:p>
    <w:p w:rsidR="00DC2334" w:rsidRDefault="004D28D0">
      <w:pPr>
        <w:spacing w:line="240" w:lineRule="auto"/>
        <w:ind w:left="720"/>
        <w:rPr>
          <w:sz w:val="18"/>
          <w:szCs w:val="18"/>
        </w:rPr>
      </w:pPr>
      <w:r>
        <w:rPr>
          <w:sz w:val="18"/>
          <w:szCs w:val="18"/>
        </w:rPr>
        <w:t>fixed_cost = 90</w:t>
      </w:r>
    </w:p>
    <w:p w:rsidR="00DC2334" w:rsidRDefault="004D28D0">
      <w:pPr>
        <w:spacing w:line="240" w:lineRule="auto"/>
        <w:ind w:left="720"/>
        <w:rPr>
          <w:sz w:val="18"/>
          <w:szCs w:val="18"/>
        </w:rPr>
      </w:pPr>
      <w:r>
        <w:rPr>
          <w:sz w:val="18"/>
          <w:szCs w:val="18"/>
        </w:rPr>
        <w:t># total_cost = marginal_cost*x + fixed_cost</w:t>
      </w:r>
    </w:p>
    <w:p w:rsidR="00DC2334" w:rsidRDefault="004D28D0">
      <w:pPr>
        <w:spacing w:line="240" w:lineRule="auto"/>
        <w:ind w:left="720"/>
        <w:rPr>
          <w:sz w:val="18"/>
          <w:szCs w:val="18"/>
        </w:rPr>
      </w:pPr>
      <w:r>
        <w:rPr>
          <w:sz w:val="18"/>
          <w:szCs w:val="18"/>
        </w:rPr>
        <w:t># marginal_rev = 7*x</w:t>
      </w:r>
    </w:p>
    <w:p w:rsidR="00DC2334" w:rsidRDefault="004D28D0">
      <w:pPr>
        <w:spacing w:line="240" w:lineRule="auto"/>
        <w:ind w:left="720"/>
        <w:rPr>
          <w:sz w:val="18"/>
          <w:szCs w:val="18"/>
        </w:rPr>
      </w:pPr>
      <w:r>
        <w:rPr>
          <w:sz w:val="18"/>
          <w:szCs w:val="18"/>
        </w:rPr>
        <w:t>marginal_rev = 7</w:t>
      </w:r>
    </w:p>
    <w:p w:rsidR="00DC2334" w:rsidRDefault="004D28D0">
      <w:pPr>
        <w:spacing w:line="240" w:lineRule="auto"/>
        <w:ind w:left="720"/>
        <w:rPr>
          <w:sz w:val="18"/>
          <w:szCs w:val="18"/>
        </w:rPr>
      </w:pPr>
      <w:r>
        <w:rPr>
          <w:sz w:val="18"/>
          <w:szCs w:val="18"/>
        </w:rPr>
        <w:t>break_even = 90//(7.0 - 3.5)</w:t>
      </w:r>
    </w:p>
    <w:p w:rsidR="00DC2334" w:rsidRDefault="004D28D0">
      <w:pPr>
        <w:spacing w:line="240" w:lineRule="auto"/>
        <w:ind w:left="720"/>
        <w:rPr>
          <w:sz w:val="18"/>
          <w:szCs w:val="18"/>
        </w:rPr>
      </w:pPr>
      <w:r>
        <w:rPr>
          <w:sz w:val="18"/>
          <w:szCs w:val="18"/>
        </w:rPr>
        <w:t xml:space="preserve"># you </w:t>
      </w:r>
      <w:r>
        <w:rPr>
          <w:sz w:val="18"/>
          <w:szCs w:val="18"/>
        </w:rPr>
        <w:t>can't sell fractions of a shirt.</w:t>
      </w:r>
    </w:p>
    <w:p w:rsidR="00DC2334" w:rsidRDefault="004D28D0">
      <w:pPr>
        <w:spacing w:line="240" w:lineRule="auto"/>
        <w:ind w:left="720"/>
        <w:rPr>
          <w:sz w:val="18"/>
          <w:szCs w:val="18"/>
        </w:rPr>
      </w:pPr>
      <w:r>
        <w:rPr>
          <w:sz w:val="18"/>
          <w:szCs w:val="18"/>
        </w:rPr>
        <w:t># You have to round up if there is a remainder.</w:t>
      </w:r>
    </w:p>
    <w:p w:rsidR="00DC2334" w:rsidRDefault="004D28D0">
      <w:pPr>
        <w:spacing w:line="240" w:lineRule="auto"/>
        <w:ind w:left="720"/>
        <w:rPr>
          <w:sz w:val="18"/>
          <w:szCs w:val="18"/>
        </w:rPr>
      </w:pPr>
      <w:r>
        <w:rPr>
          <w:sz w:val="18"/>
          <w:szCs w:val="18"/>
        </w:rPr>
        <w:t>remainder = 90%3.5</w:t>
      </w:r>
    </w:p>
    <w:p w:rsidR="00DC2334" w:rsidRDefault="004D28D0">
      <w:pPr>
        <w:spacing w:line="240" w:lineRule="auto"/>
        <w:ind w:left="720"/>
        <w:rPr>
          <w:sz w:val="18"/>
          <w:szCs w:val="18"/>
        </w:rPr>
      </w:pPr>
      <w:r>
        <w:rPr>
          <w:sz w:val="18"/>
          <w:szCs w:val="18"/>
        </w:rPr>
        <w:t>if remainder &gt; 0: break_even += 1</w:t>
      </w:r>
    </w:p>
    <w:p w:rsidR="00DC2334" w:rsidRDefault="004D28D0">
      <w:pPr>
        <w:spacing w:line="240" w:lineRule="auto"/>
        <w:ind w:left="720"/>
        <w:rPr>
          <w:sz w:val="18"/>
          <w:szCs w:val="18"/>
        </w:rPr>
      </w:pPr>
      <w:r>
        <w:rPr>
          <w:sz w:val="18"/>
          <w:szCs w:val="18"/>
        </w:rPr>
        <w:t>def cost(x):</w:t>
      </w:r>
    </w:p>
    <w:p w:rsidR="00DC2334" w:rsidRDefault="004D28D0">
      <w:pPr>
        <w:spacing w:line="240" w:lineRule="auto"/>
        <w:ind w:left="720"/>
        <w:rPr>
          <w:sz w:val="18"/>
          <w:szCs w:val="18"/>
        </w:rPr>
      </w:pPr>
      <w:r>
        <w:rPr>
          <w:sz w:val="18"/>
          <w:szCs w:val="18"/>
        </w:rPr>
        <w:tab/>
        <w:t>return marginal_cost*x + fixed_cost</w:t>
      </w:r>
    </w:p>
    <w:p w:rsidR="00DC2334" w:rsidRDefault="004D28D0">
      <w:pPr>
        <w:spacing w:line="240" w:lineRule="auto"/>
        <w:ind w:left="720"/>
        <w:rPr>
          <w:sz w:val="18"/>
          <w:szCs w:val="18"/>
        </w:rPr>
      </w:pPr>
      <w:r>
        <w:rPr>
          <w:sz w:val="18"/>
          <w:szCs w:val="18"/>
        </w:rPr>
        <w:t>def revenue(x):</w:t>
      </w:r>
    </w:p>
    <w:p w:rsidR="00DC2334" w:rsidRDefault="004D28D0">
      <w:pPr>
        <w:spacing w:line="240" w:lineRule="auto"/>
        <w:ind w:left="720"/>
        <w:rPr>
          <w:sz w:val="18"/>
          <w:szCs w:val="18"/>
        </w:rPr>
      </w:pPr>
      <w:r>
        <w:rPr>
          <w:sz w:val="18"/>
          <w:szCs w:val="18"/>
        </w:rPr>
        <w:tab/>
        <w:t>return marginal_rev*x</w:t>
      </w:r>
    </w:p>
    <w:p w:rsidR="00DC2334" w:rsidRDefault="004D28D0">
      <w:pPr>
        <w:spacing w:line="240" w:lineRule="auto"/>
        <w:ind w:left="720"/>
        <w:rPr>
          <w:sz w:val="18"/>
          <w:szCs w:val="18"/>
        </w:rPr>
      </w:pPr>
      <w:r>
        <w:rPr>
          <w:sz w:val="18"/>
          <w:szCs w:val="18"/>
        </w:rPr>
        <w:t>plt.xlim(0,60)</w:t>
      </w:r>
    </w:p>
    <w:p w:rsidR="00DC2334" w:rsidRDefault="004D28D0">
      <w:pPr>
        <w:spacing w:line="240" w:lineRule="auto"/>
        <w:ind w:left="720"/>
        <w:rPr>
          <w:sz w:val="18"/>
          <w:szCs w:val="18"/>
        </w:rPr>
      </w:pPr>
      <w:r>
        <w:rPr>
          <w:sz w:val="18"/>
          <w:szCs w:val="18"/>
        </w:rPr>
        <w:t>plt.ylim(0,300)</w:t>
      </w:r>
    </w:p>
    <w:p w:rsidR="00DC2334" w:rsidRDefault="004D28D0">
      <w:pPr>
        <w:spacing w:line="240" w:lineRule="auto"/>
        <w:ind w:left="720"/>
        <w:rPr>
          <w:sz w:val="18"/>
          <w:szCs w:val="18"/>
        </w:rPr>
      </w:pPr>
      <w:r>
        <w:rPr>
          <w:sz w:val="18"/>
          <w:szCs w:val="18"/>
        </w:rPr>
        <w:t>plt.xlabel('Sales')</w:t>
      </w:r>
    </w:p>
    <w:p w:rsidR="00DC2334" w:rsidRDefault="004D28D0">
      <w:pPr>
        <w:spacing w:line="240" w:lineRule="auto"/>
        <w:ind w:left="720"/>
        <w:rPr>
          <w:sz w:val="18"/>
          <w:szCs w:val="18"/>
        </w:rPr>
      </w:pPr>
      <w:r>
        <w:rPr>
          <w:sz w:val="18"/>
          <w:szCs w:val="18"/>
        </w:rPr>
        <w:t>plt.ylabel('$ Amount')</w:t>
      </w:r>
    </w:p>
    <w:p w:rsidR="00DC2334" w:rsidRDefault="004D28D0">
      <w:pPr>
        <w:spacing w:line="240" w:lineRule="auto"/>
        <w:ind w:left="720"/>
        <w:rPr>
          <w:sz w:val="18"/>
          <w:szCs w:val="18"/>
        </w:rPr>
      </w:pPr>
      <w:r>
        <w:rPr>
          <w:sz w:val="18"/>
          <w:szCs w:val="18"/>
        </w:rPr>
        <w:t>plt.plot(x,cost(x))</w:t>
      </w:r>
    </w:p>
    <w:p w:rsidR="00DC2334" w:rsidRDefault="004D28D0">
      <w:pPr>
        <w:spacing w:line="240" w:lineRule="auto"/>
        <w:ind w:left="720"/>
        <w:rPr>
          <w:sz w:val="18"/>
          <w:szCs w:val="18"/>
        </w:rPr>
      </w:pPr>
      <w:r>
        <w:rPr>
          <w:sz w:val="18"/>
          <w:szCs w:val="18"/>
        </w:rPr>
        <w:t>plt.plot(x,revenue(x))</w:t>
      </w:r>
    </w:p>
    <w:p w:rsidR="00DC2334" w:rsidRDefault="004D28D0">
      <w:pPr>
        <w:spacing w:line="240" w:lineRule="auto"/>
        <w:ind w:left="720"/>
        <w:rPr>
          <w:sz w:val="18"/>
          <w:szCs w:val="18"/>
        </w:rPr>
      </w:pPr>
      <w:r>
        <w:rPr>
          <w:sz w:val="18"/>
          <w:szCs w:val="18"/>
        </w:rPr>
        <w:t>plt.scatter(break_even, 7*break_even)</w:t>
      </w:r>
    </w:p>
    <w:p w:rsidR="00DC2334" w:rsidRDefault="004D28D0">
      <w:pPr>
        <w:spacing w:line="240" w:lineRule="auto"/>
        <w:ind w:left="720"/>
        <w:rPr>
          <w:sz w:val="18"/>
          <w:szCs w:val="18"/>
        </w:rPr>
      </w:pPr>
      <w:r>
        <w:rPr>
          <w:sz w:val="18"/>
          <w:szCs w:val="18"/>
        </w:rPr>
        <w:t>plt.legend(['Total Cost: 3.5x + 90','Marginal Reveune: 7x=y'],loc='best')</w:t>
      </w:r>
    </w:p>
    <w:p w:rsidR="00DC2334" w:rsidRDefault="00DC2334">
      <w:pPr>
        <w:spacing w:line="240" w:lineRule="auto"/>
        <w:ind w:left="720"/>
        <w:rPr>
          <w:sz w:val="18"/>
          <w:szCs w:val="18"/>
        </w:rPr>
      </w:pPr>
    </w:p>
    <w:p w:rsidR="00DC2334" w:rsidRDefault="004D28D0">
      <w:pPr>
        <w:spacing w:line="240" w:lineRule="auto"/>
        <w:ind w:left="720"/>
        <w:rPr>
          <w:sz w:val="18"/>
          <w:szCs w:val="18"/>
        </w:rPr>
      </w:pPr>
      <w:r>
        <w:rPr>
          <w:sz w:val="18"/>
          <w:szCs w:val="18"/>
        </w:rPr>
        <w:t>plt.show()</w:t>
      </w:r>
    </w:p>
    <w:p w:rsidR="00DC2334" w:rsidRDefault="004D28D0">
      <w:pPr>
        <w:spacing w:line="240" w:lineRule="auto"/>
        <w:ind w:left="720"/>
      </w:pPr>
      <w:r>
        <w:rPr>
          <w:sz w:val="18"/>
          <w:szCs w:val="18"/>
        </w:rPr>
        <w:t>print 'They must sell {} to break even'.format</w:t>
      </w:r>
      <w:r>
        <w:rPr>
          <w:sz w:val="18"/>
          <w:szCs w:val="18"/>
        </w:rPr>
        <w:t>(break_even</w:t>
      </w:r>
      <w:r>
        <w:t>)</w:t>
      </w:r>
    </w:p>
    <w:p w:rsidR="00DC2334" w:rsidRDefault="004D28D0">
      <w:pPr>
        <w:spacing w:line="240" w:lineRule="auto"/>
        <w:ind w:left="720"/>
      </w:pPr>
      <w:r>
        <w:t>OUTPUT:</w:t>
      </w:r>
    </w:p>
    <w:p w:rsidR="00DC2334" w:rsidRDefault="004D28D0">
      <w:pPr>
        <w:spacing w:line="240" w:lineRule="auto"/>
        <w:ind w:left="720"/>
        <w:rPr>
          <w:b/>
          <w:i/>
        </w:rPr>
      </w:pPr>
      <w:r>
        <w:rPr>
          <w:b/>
          <w:i/>
        </w:rPr>
        <w:t>They must sell 26 to break even</w:t>
      </w:r>
    </w:p>
    <w:p w:rsidR="00DC2334" w:rsidRDefault="004D28D0">
      <w:pPr>
        <w:spacing w:line="240" w:lineRule="auto"/>
        <w:ind w:left="720"/>
      </w:pPr>
      <w:r>
        <w:rPr>
          <w:noProof/>
        </w:rPr>
        <w:drawing>
          <wp:inline distT="0" distB="0" distL="0" distR="0">
            <wp:extent cx="6216456" cy="4623480"/>
            <wp:effectExtent l="0" t="0" r="0" b="567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16456" cy="4623480"/>
                    </a:xfrm>
                    <a:prstGeom prst="rect">
                      <a:avLst/>
                    </a:prstGeom>
                    <a:noFill/>
                    <a:ln>
                      <a:noFill/>
                      <a:prstDash/>
                    </a:ln>
                  </pic:spPr>
                </pic:pic>
              </a:graphicData>
            </a:graphic>
          </wp:inline>
        </w:drawing>
      </w:r>
    </w:p>
    <w:p w:rsidR="00DC2334" w:rsidRDefault="004D28D0">
      <w:pPr>
        <w:pStyle w:val="ListParagraph"/>
        <w:numPr>
          <w:ilvl w:val="0"/>
          <w:numId w:val="1"/>
        </w:numPr>
        <w:rPr>
          <w:i/>
        </w:rPr>
      </w:pPr>
      <w:r>
        <w:rPr>
          <w:i/>
        </w:rPr>
        <w:t xml:space="preserve">An electronics company produces transistors, resistors, and computer chips. Each transistor requires 3 units of copper, 1 unit of zinc and 2 units of glass. Each resistor requires 3, 2 and 1 units of </w:t>
      </w:r>
      <w:r>
        <w:rPr>
          <w:i/>
        </w:rPr>
        <w:t>the three materials, and each computer chip requires 2, 1, and 2 units of these materials respectively. How many of each product can be made with the following amount of material? 900 units of copper, 500 units of zinc, and 610 units of glass?</w:t>
      </w:r>
    </w:p>
    <w:p w:rsidR="00DC2334" w:rsidRDefault="00DC2334">
      <w:pPr>
        <w:pStyle w:val="ListParagraph"/>
      </w:pPr>
    </w:p>
    <w:p w:rsidR="00DC2334" w:rsidRDefault="004D28D0">
      <w:pPr>
        <w:pStyle w:val="ListParagraph"/>
      </w:pPr>
      <w:r>
        <w:t>This proble</w:t>
      </w:r>
      <w:r>
        <w:t>m involves 3 equations with 3 unknowns, therefore we are trying to solve a system of equations like this Ax = b. I will use the Gauss Jordan method to solve this problem.</w:t>
      </w:r>
    </w:p>
    <w:p w:rsidR="00DC2334" w:rsidRDefault="00DC2334">
      <w:pPr>
        <w:pStyle w:val="ListParagraph"/>
      </w:pPr>
    </w:p>
    <w:p w:rsidR="00DC2334" w:rsidRDefault="00DC2334">
      <w:pPr>
        <w:pStyle w:val="ListParagraph"/>
      </w:pPr>
    </w:p>
    <w:tbl>
      <w:tblPr>
        <w:tblW w:w="6800" w:type="dxa"/>
        <w:tblLayout w:type="fixed"/>
        <w:tblCellMar>
          <w:left w:w="10" w:type="dxa"/>
          <w:right w:w="10" w:type="dxa"/>
        </w:tblCellMar>
        <w:tblLook w:val="0000" w:firstRow="0" w:lastRow="0" w:firstColumn="0" w:lastColumn="0" w:noHBand="0" w:noVBand="0"/>
      </w:tblPr>
      <w:tblGrid>
        <w:gridCol w:w="1684"/>
        <w:gridCol w:w="1034"/>
        <w:gridCol w:w="1020"/>
        <w:gridCol w:w="1020"/>
        <w:gridCol w:w="1020"/>
        <w:gridCol w:w="1022"/>
      </w:tblGrid>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4"/>
                <w:szCs w:val="24"/>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A =</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 =</w:t>
            </w: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3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transistor</w:t>
            </w:r>
          </w:p>
        </w:tc>
        <w:tc>
          <w:tcPr>
            <w:tcW w:w="1020"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resistor</w:t>
            </w:r>
          </w:p>
        </w:tc>
        <w:tc>
          <w:tcPr>
            <w:tcW w:w="1020"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chip</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copper</w:t>
            </w: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c>
          <w:tcPr>
            <w:tcW w:w="102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900</w:t>
            </w: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zinc</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c>
          <w:tcPr>
            <w:tcW w:w="1022"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500</w:t>
            </w: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glass</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c>
          <w:tcPr>
            <w:tcW w:w="1022"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610</w:t>
            </w: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3738" w:type="dxa"/>
            <w:gridSpan w:val="3"/>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Finds a vector x that solves Ax = b.</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A augmented</w:t>
            </w: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900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with b</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610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5778" w:type="dxa"/>
            <w:gridSpan w:val="5"/>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Use row operations to reduce the A into an identity matrix.</w:t>
            </w:r>
          </w:p>
        </w:tc>
        <w:tc>
          <w:tcPr>
            <w:tcW w:w="1022"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R1 = R1/3</w:t>
            </w: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0.66667</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610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0.66667</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R2 = R2-R1</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R3 = R3-2*R1</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0.66667</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0.66667</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R3 = R2 + R3</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R1 = R1 – R2</w:t>
            </w: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200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R1= R1-1/3*R3</w:t>
            </w:r>
          </w:p>
        </w:tc>
        <w:tc>
          <w:tcPr>
            <w:tcW w:w="1034"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R2 = r2-1/3*r3</w:t>
            </w: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130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210</w:t>
            </w:r>
          </w:p>
        </w:tc>
        <w:tc>
          <w:tcPr>
            <w:tcW w:w="1022"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800" w:type="dxa"/>
            <w:gridSpan w:val="6"/>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After reducing out vector x is the last column of the augmented matrix.</w:t>
            </w:r>
          </w:p>
        </w:tc>
      </w:tr>
      <w:tr w:rsidR="00DC2334">
        <w:tblPrEx>
          <w:tblCellMar>
            <w:top w:w="0" w:type="dxa"/>
            <w:bottom w:w="0" w:type="dxa"/>
          </w:tblCellMar>
        </w:tblPrEx>
        <w:trPr>
          <w:trHeight w:val="276"/>
        </w:trPr>
        <w:tc>
          <w:tcPr>
            <w:tcW w:w="5778" w:type="dxa"/>
            <w:gridSpan w:val="5"/>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We can check by multiplying Ax and verify the result is b. And it is.</w:t>
            </w:r>
          </w:p>
        </w:tc>
        <w:tc>
          <w:tcPr>
            <w:tcW w:w="1022"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34"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2718"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Therefore we can have:</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lastRenderedPageBreak/>
              <w:t>30 transistors</w:t>
            </w:r>
          </w:p>
        </w:tc>
        <w:tc>
          <w:tcPr>
            <w:tcW w:w="1034"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t>130 resistors</w:t>
            </w:r>
          </w:p>
        </w:tc>
        <w:tc>
          <w:tcPr>
            <w:tcW w:w="1034"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684"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t>210 chips</w:t>
            </w:r>
          </w:p>
        </w:tc>
        <w:tc>
          <w:tcPr>
            <w:tcW w:w="1034"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2"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bl>
    <w:p w:rsidR="00DC2334" w:rsidRDefault="00DC2334">
      <w:pPr>
        <w:pStyle w:val="ListParagraph"/>
      </w:pPr>
    </w:p>
    <w:tbl>
      <w:tblPr>
        <w:tblW w:w="6800" w:type="dxa"/>
        <w:tblLayout w:type="fixed"/>
        <w:tblCellMar>
          <w:left w:w="10" w:type="dxa"/>
          <w:right w:w="10" w:type="dxa"/>
        </w:tblCellMar>
        <w:tblLook w:val="0000" w:firstRow="0" w:lastRow="0" w:firstColumn="0" w:lastColumn="0" w:noHBand="0" w:noVBand="0"/>
      </w:tblPr>
      <w:tblGrid>
        <w:gridCol w:w="1700"/>
        <w:gridCol w:w="1020"/>
        <w:gridCol w:w="1020"/>
        <w:gridCol w:w="1020"/>
        <w:gridCol w:w="1020"/>
        <w:gridCol w:w="1020"/>
      </w:tblGrid>
      <w:tr w:rsidR="00DC2334">
        <w:tblPrEx>
          <w:tblCellMar>
            <w:top w:w="0" w:type="dxa"/>
            <w:bottom w:w="0" w:type="dxa"/>
          </w:tblCellMar>
        </w:tblPrEx>
        <w:trPr>
          <w:trHeight w:val="276"/>
        </w:trPr>
        <w:tc>
          <w:tcPr>
            <w:tcW w:w="1700" w:type="dxa"/>
            <w:noWrap/>
            <w:tcMar>
              <w:top w:w="0" w:type="dxa"/>
              <w:left w:w="108" w:type="dxa"/>
              <w:bottom w:w="0" w:type="dxa"/>
              <w:right w:w="108" w:type="dxa"/>
            </w:tcMar>
            <w:vAlign w:val="bottom"/>
          </w:tcPr>
          <w:p w:rsidR="00DC2334" w:rsidRDefault="00DC2334">
            <w:pPr>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bl>
    <w:p w:rsidR="00DC2334" w:rsidRDefault="00DC2334"/>
    <w:p w:rsidR="00DC2334" w:rsidRDefault="004D28D0">
      <w:pPr>
        <w:pStyle w:val="ListParagraph"/>
        <w:numPr>
          <w:ilvl w:val="0"/>
          <w:numId w:val="1"/>
        </w:numPr>
        <w:rPr>
          <w:i/>
        </w:rPr>
      </w:pPr>
      <w:r>
        <w:rPr>
          <w:i/>
        </w:rPr>
        <w:t xml:space="preserve">A pharmacist mixes together three types of vitamin tablets. Each tablet A contains, among other things, 13 mg of niacin and 11 IU of vitamin E. The amounts for a </w:t>
      </w:r>
      <w:r>
        <w:rPr>
          <w:i/>
        </w:rPr>
        <w:t>tablet B are 18 mg and 14 IU, and for a tablet C are 23 mg and 36 IU. Use Python to determine how many of each tablet there are if there are 225 total tablets, 4300 mg of niacin, and 5200 IU of vitamin E.</w:t>
      </w:r>
    </w:p>
    <w:p w:rsidR="00DC2334" w:rsidRDefault="00DC2334">
      <w:pPr>
        <w:pStyle w:val="ListParagraph"/>
        <w:rPr>
          <w:i/>
        </w:rPr>
      </w:pPr>
    </w:p>
    <w:p w:rsidR="00DC2334" w:rsidRDefault="004D28D0">
      <w:pPr>
        <w:pStyle w:val="ListParagraph"/>
      </w:pPr>
      <w:r>
        <w:t>import numpy as np</w:t>
      </w:r>
    </w:p>
    <w:p w:rsidR="00DC2334" w:rsidRDefault="004D28D0">
      <w:pPr>
        <w:pStyle w:val="ListParagraph"/>
      </w:pPr>
      <w:r>
        <w:t># [1,1,1,]     [x1]  = 225 tota</w:t>
      </w:r>
      <w:r>
        <w:t>l tablets</w:t>
      </w:r>
    </w:p>
    <w:p w:rsidR="00DC2334" w:rsidRDefault="004D28D0">
      <w:pPr>
        <w:pStyle w:val="ListParagraph"/>
      </w:pPr>
      <w:r>
        <w:t># [13,18,23] * [x2]  = 4300 mg of niacin</w:t>
      </w:r>
    </w:p>
    <w:p w:rsidR="00DC2334" w:rsidRDefault="004D28D0">
      <w:pPr>
        <w:pStyle w:val="ListParagraph"/>
      </w:pPr>
      <w:r>
        <w:t># [11,14,36]   [x3]  = 5200 IU vitamin E</w:t>
      </w:r>
    </w:p>
    <w:p w:rsidR="00DC2334" w:rsidRDefault="004D28D0">
      <w:pPr>
        <w:pStyle w:val="ListParagraph"/>
      </w:pPr>
      <w:r>
        <w:t>A = np.array([[1,1,1,],</w:t>
      </w:r>
    </w:p>
    <w:p w:rsidR="00DC2334" w:rsidRDefault="004D28D0">
      <w:pPr>
        <w:pStyle w:val="ListParagraph"/>
      </w:pPr>
      <w:r>
        <w:tab/>
        <w:t xml:space="preserve">           [13,18,23],</w:t>
      </w:r>
    </w:p>
    <w:p w:rsidR="00DC2334" w:rsidRDefault="004D28D0">
      <w:pPr>
        <w:pStyle w:val="ListParagraph"/>
      </w:pPr>
      <w:r>
        <w:tab/>
        <w:t xml:space="preserve">           [11,14,36]])</w:t>
      </w:r>
    </w:p>
    <w:p w:rsidR="00DC2334" w:rsidRDefault="00DC2334">
      <w:pPr>
        <w:pStyle w:val="ListParagraph"/>
      </w:pPr>
    </w:p>
    <w:p w:rsidR="00DC2334" w:rsidRDefault="004D28D0">
      <w:pPr>
        <w:pStyle w:val="ListParagraph"/>
      </w:pPr>
      <w:r>
        <w:t>b = np.array([225,4300,5200])</w:t>
      </w:r>
    </w:p>
    <w:p w:rsidR="00DC2334" w:rsidRDefault="00DC2334">
      <w:pPr>
        <w:pStyle w:val="ListParagraph"/>
      </w:pPr>
    </w:p>
    <w:p w:rsidR="00DC2334" w:rsidRDefault="004D28D0">
      <w:pPr>
        <w:pStyle w:val="ListParagraph"/>
      </w:pPr>
      <w:r>
        <w:t>x = np.linalg.solve(A,b)</w:t>
      </w:r>
    </w:p>
    <w:p w:rsidR="00DC2334" w:rsidRDefault="00DC2334">
      <w:pPr>
        <w:pStyle w:val="ListParagraph"/>
      </w:pPr>
    </w:p>
    <w:p w:rsidR="00DC2334" w:rsidRDefault="004D28D0">
      <w:pPr>
        <w:pStyle w:val="ListParagraph"/>
      </w:pPr>
      <w:r>
        <w:t>tablets = ['A', 'B', 'C']</w:t>
      </w:r>
    </w:p>
    <w:p w:rsidR="00DC2334" w:rsidRDefault="00DC2334">
      <w:pPr>
        <w:pStyle w:val="ListParagraph"/>
      </w:pPr>
    </w:p>
    <w:p w:rsidR="00DC2334" w:rsidRDefault="004D28D0">
      <w:pPr>
        <w:pStyle w:val="ListParagraph"/>
      </w:pPr>
      <w:r>
        <w:t xml:space="preserve">for i </w:t>
      </w:r>
      <w:r>
        <w:t>in enumerate(x):</w:t>
      </w:r>
    </w:p>
    <w:p w:rsidR="00DC2334" w:rsidRDefault="004D28D0">
      <w:pPr>
        <w:pStyle w:val="ListParagraph"/>
      </w:pPr>
      <w:r>
        <w:tab/>
        <w:t>print 'There are {} of tablet {}'.format(i[1], tablets[i[0]])</w:t>
      </w:r>
    </w:p>
    <w:p w:rsidR="00DC2334" w:rsidRDefault="00DC2334">
      <w:pPr>
        <w:pStyle w:val="ListParagraph"/>
      </w:pPr>
    </w:p>
    <w:p w:rsidR="00DC2334" w:rsidRDefault="004D28D0">
      <w:pPr>
        <w:pStyle w:val="ListParagraph"/>
      </w:pPr>
      <w:r>
        <w:t>print 'Ax = {}'.format(A.dot(x))</w:t>
      </w:r>
    </w:p>
    <w:p w:rsidR="00DC2334" w:rsidRDefault="004D28D0">
      <w:pPr>
        <w:pStyle w:val="ListParagraph"/>
      </w:pPr>
      <w:r>
        <w:t>print 'b = {}'.format(b)</w:t>
      </w:r>
    </w:p>
    <w:p w:rsidR="00DC2334" w:rsidRDefault="00DC2334">
      <w:pPr>
        <w:pStyle w:val="ListParagraph"/>
      </w:pPr>
    </w:p>
    <w:p w:rsidR="00DC2334" w:rsidRDefault="004D28D0">
      <w:pPr>
        <w:pStyle w:val="ListParagraph"/>
      </w:pPr>
      <w:r>
        <w:t>OUTPUT:</w:t>
      </w:r>
    </w:p>
    <w:p w:rsidR="00DC2334" w:rsidRDefault="004D28D0">
      <w:pPr>
        <w:pStyle w:val="ListParagraph"/>
      </w:pPr>
      <w:r>
        <w:lastRenderedPageBreak/>
        <w:t>There are 50.0 of tablet A</w:t>
      </w:r>
    </w:p>
    <w:p w:rsidR="00DC2334" w:rsidRDefault="004D28D0">
      <w:pPr>
        <w:pStyle w:val="ListParagraph"/>
      </w:pPr>
      <w:r>
        <w:t>There are 75.0 of tablet B</w:t>
      </w:r>
    </w:p>
    <w:p w:rsidR="00DC2334" w:rsidRDefault="004D28D0">
      <w:pPr>
        <w:pStyle w:val="ListParagraph"/>
      </w:pPr>
      <w:r>
        <w:t>There are 100.0 of tablet C</w:t>
      </w:r>
    </w:p>
    <w:p w:rsidR="00DC2334" w:rsidRDefault="004D28D0">
      <w:pPr>
        <w:pStyle w:val="ListParagraph"/>
      </w:pPr>
      <w:r>
        <w:t>Ax = [  225.  4300.  5200.</w:t>
      </w:r>
      <w:r>
        <w:t>]</w:t>
      </w:r>
    </w:p>
    <w:p w:rsidR="00DC2334" w:rsidRDefault="004D28D0">
      <w:pPr>
        <w:pStyle w:val="ListParagraph"/>
      </w:pPr>
      <w:r>
        <w:t>b = [ 225 4300 5200]</w:t>
      </w:r>
    </w:p>
    <w:p w:rsidR="00DC2334" w:rsidRDefault="00DC2334">
      <w:pPr>
        <w:pStyle w:val="ListParagraph"/>
      </w:pPr>
    </w:p>
    <w:p w:rsidR="00DC2334" w:rsidRDefault="00DC2334">
      <w:pPr>
        <w:pStyle w:val="ListParagraph"/>
      </w:pPr>
    </w:p>
    <w:p w:rsidR="00DC2334" w:rsidRDefault="004D28D0">
      <w:pPr>
        <w:pStyle w:val="ListParagraph"/>
        <w:numPr>
          <w:ilvl w:val="0"/>
          <w:numId w:val="1"/>
        </w:numPr>
        <w:rPr>
          <w:i/>
        </w:rPr>
      </w:pPr>
      <w:r>
        <w:rPr>
          <w:i/>
        </w:rPr>
        <w:t>Jayla is raising money for the homeless and discovers each church group requires 2 hours of letter writing and 1 hour of follow-up calls, while each labor union needs 2 hours of letter writing and 3 hours of follow-up. She can rais</w:t>
      </w:r>
      <w:r>
        <w:rPr>
          <w:i/>
        </w:rPr>
        <w:t>e $100 from each church group and $175 from each union. She has a maximum of 20 hours of letter writing and 14 hours of follow-up available each month. Determine the most profitable mixture of groups she should contact and the most money she can raise in a</w:t>
      </w:r>
      <w:r>
        <w:rPr>
          <w:i/>
        </w:rPr>
        <w:t xml:space="preserve"> month.</w:t>
      </w:r>
    </w:p>
    <w:p w:rsidR="00DC2334" w:rsidRDefault="004D28D0">
      <w:pPr>
        <w:pStyle w:val="ListParagraph"/>
      </w:pPr>
      <w:r>
        <w:t>The problem asks to maximize profit such that total hours spend writing letters and following up does not exceed available time.</w:t>
      </w:r>
    </w:p>
    <w:p w:rsidR="00DC2334" w:rsidRDefault="00DC2334">
      <w:pPr>
        <w:pStyle w:val="ListParagraph"/>
      </w:pPr>
    </w:p>
    <w:p w:rsidR="00DC2334" w:rsidRDefault="004D28D0">
      <w:pPr>
        <w:pStyle w:val="ListParagraph"/>
      </w:pPr>
      <m:oMathPara>
        <m:oMathParaPr>
          <m:jc m:val="left"/>
        </m:oMathParaPr>
        <m:oMath>
          <m:r>
            <m:rPr>
              <m:nor/>
            </m:rPr>
            <m:t>x1</m:t>
          </m:r>
          <m:r>
            <w:rPr>
              <w:rFonts w:ascii="Cambria Math" w:hAnsi="Cambria Math"/>
            </w:rPr>
            <m:t>=</m:t>
          </m:r>
          <m:r>
            <m:rPr>
              <m:nor/>
            </m:rPr>
            <m:t>hourswritingletters</m:t>
          </m:r>
        </m:oMath>
      </m:oMathPara>
    </w:p>
    <w:p w:rsidR="00DC2334" w:rsidRDefault="004D28D0">
      <w:pPr>
        <w:pStyle w:val="ListParagraph"/>
      </w:pPr>
      <m:oMathPara>
        <m:oMathParaPr>
          <m:jc m:val="left"/>
        </m:oMathParaPr>
        <m:oMath>
          <m:r>
            <m:rPr>
              <m:nor/>
            </m:rPr>
            <m:t>x2</m:t>
          </m:r>
          <m:r>
            <w:rPr>
              <w:rFonts w:ascii="Cambria Math" w:hAnsi="Cambria Math"/>
            </w:rPr>
            <m:t>=</m:t>
          </m:r>
          <m:r>
            <m:rPr>
              <m:nor/>
            </m:rPr>
            <m:t>hoursfollwingup</m:t>
          </m:r>
        </m:oMath>
      </m:oMathPara>
    </w:p>
    <w:p w:rsidR="00DC2334" w:rsidRDefault="00DC2334">
      <w:pPr>
        <w:pStyle w:val="ListParagraph"/>
        <w:rPr>
          <w:rFonts w:eastAsia="Times New Roman"/>
        </w:rPr>
      </w:pPr>
    </w:p>
    <w:p w:rsidR="00DC2334" w:rsidRDefault="004D28D0">
      <w:pPr>
        <w:pStyle w:val="ListParagraph"/>
      </w:pPr>
      <m:oMathPara>
        <m:oMathParaPr>
          <m:jc m:val="left"/>
        </m:oMathParaPr>
        <m:oMath>
          <m:r>
            <m:rPr>
              <m:nor/>
            </m:rPr>
            <m:t>c1</m:t>
          </m:r>
          <m:r>
            <w:rPr>
              <w:rFonts w:ascii="Cambria Math" w:hAnsi="Cambria Math"/>
            </w:rPr>
            <m:t>=</m:t>
          </m:r>
          <m:r>
            <m:rPr>
              <m:nor/>
            </m:rPr>
            <m:t>100</m:t>
          </m:r>
          <m:r>
            <w:rPr>
              <w:rFonts w:ascii="Cambria Math" w:hAnsi="Cambria Math"/>
            </w:rPr>
            <m:t>=</m:t>
          </m:r>
          <m:r>
            <m:rPr>
              <m:nor/>
            </m:rPr>
            <m:t>Amountcanraisefromeachchurch</m:t>
          </m:r>
        </m:oMath>
      </m:oMathPara>
    </w:p>
    <w:p w:rsidR="00DC2334" w:rsidRDefault="004D28D0">
      <w:pPr>
        <w:pStyle w:val="ListParagraph"/>
      </w:pPr>
      <m:oMathPara>
        <m:oMathParaPr>
          <m:jc m:val="left"/>
        </m:oMathParaPr>
        <m:oMath>
          <m:r>
            <m:rPr>
              <m:nor/>
            </m:rPr>
            <m:t>c2</m:t>
          </m:r>
          <m:r>
            <w:rPr>
              <w:rFonts w:ascii="Cambria Math" w:hAnsi="Cambria Math"/>
            </w:rPr>
            <m:t>=</m:t>
          </m:r>
          <m:r>
            <m:rPr>
              <m:nor/>
            </m:rPr>
            <m:t>175</m:t>
          </m:r>
          <m:r>
            <w:rPr>
              <w:rFonts w:ascii="Cambria Math" w:hAnsi="Cambria Math"/>
            </w:rPr>
            <m:t>=</m:t>
          </m:r>
          <m:r>
            <m:rPr>
              <m:nor/>
            </m:rPr>
            <m:t>Amountcanraisefromeachlaborunion</m:t>
          </m:r>
        </m:oMath>
      </m:oMathPara>
    </w:p>
    <w:p w:rsidR="00DC2334" w:rsidRDefault="00DC2334">
      <w:pPr>
        <w:pStyle w:val="ListParagraph"/>
        <w:rPr>
          <w:rFonts w:eastAsia="Times New Roman"/>
        </w:rPr>
      </w:pPr>
    </w:p>
    <w:p w:rsidR="00DC2334" w:rsidRDefault="004D28D0">
      <w:pPr>
        <w:pStyle w:val="ListParagraph"/>
      </w:pPr>
      <m:oMathPara>
        <m:oMathParaPr>
          <m:jc m:val="left"/>
        </m:oMathParaPr>
        <m:oMath>
          <m:r>
            <m:rPr>
              <m:nor/>
            </m:rPr>
            <m:t>b1</m:t>
          </m:r>
          <m:r>
            <w:rPr>
              <w:rFonts w:ascii="Cambria Math" w:hAnsi="Cambria Math"/>
            </w:rPr>
            <m:t>=</m:t>
          </m:r>
          <m:r>
            <m:rPr>
              <m:nor/>
            </m:rPr>
            <m:t>20</m:t>
          </m:r>
          <m:r>
            <w:rPr>
              <w:rFonts w:ascii="Cambria Math" w:hAnsi="Cambria Math"/>
            </w:rPr>
            <m:t>=</m:t>
          </m:r>
          <m:r>
            <m:rPr>
              <m:nor/>
            </m:rPr>
            <m:t>hoursavaliabletowriteletters</m:t>
          </m:r>
        </m:oMath>
      </m:oMathPara>
    </w:p>
    <w:p w:rsidR="00DC2334" w:rsidRDefault="004D28D0">
      <w:pPr>
        <w:pStyle w:val="ListParagraph"/>
      </w:pPr>
      <m:oMathPara>
        <m:oMathParaPr>
          <m:jc m:val="left"/>
        </m:oMathParaPr>
        <m:oMath>
          <m:r>
            <m:rPr>
              <m:nor/>
            </m:rPr>
            <m:t>b2</m:t>
          </m:r>
          <m:r>
            <w:rPr>
              <w:rFonts w:ascii="Cambria Math" w:hAnsi="Cambria Math"/>
            </w:rPr>
            <m:t>=</m:t>
          </m:r>
          <m:r>
            <m:rPr>
              <m:nor/>
            </m:rPr>
            <m:t>14</m:t>
          </m:r>
          <m:r>
            <w:rPr>
              <w:rFonts w:ascii="Cambria Math" w:hAnsi="Cambria Math"/>
            </w:rPr>
            <m:t>=</m:t>
          </m:r>
          <m:r>
            <m:rPr>
              <m:nor/>
            </m:rPr>
            <m:t>hoursavaliabletofollowup</m:t>
          </m:r>
        </m:oMath>
      </m:oMathPara>
    </w:p>
    <w:tbl>
      <w:tblPr>
        <w:tblW w:w="8160" w:type="dxa"/>
        <w:tblLayout w:type="fixed"/>
        <w:tblCellMar>
          <w:left w:w="10" w:type="dxa"/>
          <w:right w:w="10" w:type="dxa"/>
        </w:tblCellMar>
        <w:tblLook w:val="0000" w:firstRow="0" w:lastRow="0" w:firstColumn="0" w:lastColumn="0" w:noHBand="0" w:noVBand="0"/>
      </w:tblPr>
      <w:tblGrid>
        <w:gridCol w:w="1245"/>
        <w:gridCol w:w="1128"/>
        <w:gridCol w:w="687"/>
        <w:gridCol w:w="1020"/>
        <w:gridCol w:w="1020"/>
        <w:gridCol w:w="1020"/>
        <w:gridCol w:w="1020"/>
        <w:gridCol w:w="1020"/>
      </w:tblGrid>
      <w:tr w:rsidR="00DC2334">
        <w:tblPrEx>
          <w:tblCellMar>
            <w:top w:w="0" w:type="dxa"/>
            <w:bottom w:w="0" w:type="dxa"/>
          </w:tblCellMar>
        </w:tblPrEx>
        <w:trPr>
          <w:trHeight w:val="276"/>
        </w:trPr>
        <w:tc>
          <w:tcPr>
            <w:tcW w:w="3060" w:type="dxa"/>
            <w:gridSpan w:val="3"/>
            <w:tcBorders>
              <w:top w:val="single" w:sz="8" w:space="0" w:color="000000"/>
              <w:left w:val="single" w:sz="8" w:space="0" w:color="000000"/>
              <w:right w:val="single" w:sz="8"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maximize 100*x1 + 175*x2</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st</w:t>
            </w:r>
          </w:p>
        </w:tc>
        <w:tc>
          <w:tcPr>
            <w:tcW w:w="112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6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2*x1</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2*x2</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&lt;=20</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1*x1</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3*x2</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&lt;=14</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5100" w:type="dxa"/>
            <w:gridSpan w:val="5"/>
            <w:shd w:val="clear" w:color="auto" w:fill="FFFF00"/>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 xml:space="preserve">Coefficient </w:t>
            </w:r>
            <w:r>
              <w:rPr>
                <w:rFonts w:ascii="Liberation Sans" w:eastAsia="Times New Roman" w:hAnsi="Liberation Sans"/>
                <w:color w:val="000000"/>
              </w:rPr>
              <w:t>with most negative value</w:t>
            </w: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5100" w:type="dxa"/>
            <w:gridSpan w:val="5"/>
            <w:shd w:val="clear" w:color="auto" w:fill="AEAAA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Entering basic variable</w:t>
            </w: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5100" w:type="dxa"/>
            <w:gridSpan w:val="5"/>
            <w:shd w:val="clear" w:color="auto" w:fill="B4C6E7"/>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Exiting basic variable</w:t>
            </w: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120" w:type="dxa"/>
            <w:gridSpan w:val="6"/>
            <w:vMerge w:val="restart"/>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xml:space="preserve">I will use the simplex method to solve this problem. First set up the simplex Tableau by adding slack variables, and adding the negative coefficient of the </w:t>
            </w:r>
            <w:r>
              <w:rPr>
                <w:rFonts w:ascii="Liberation Sans" w:eastAsia="Times New Roman" w:hAnsi="Liberation Sans"/>
                <w:color w:val="000000"/>
              </w:rPr>
              <w:t>function to be maximized to the last row. At each iteration I select the most negative coefficient (yellow). I test how much each constraint will allow the selected coefficient to increase by using the minimum ration test. Then divide the new basic variabl</w:t>
            </w:r>
            <w:r>
              <w:rPr>
                <w:rFonts w:ascii="Liberation Sans" w:eastAsia="Times New Roman" w:hAnsi="Liberation Sans"/>
                <w:color w:val="000000"/>
              </w:rPr>
              <w:t>e by its coefficient to produce a 1 in its spot. Next i use row operations to produce zeros in all the rows above and below the new basic variable. This is repeated until there are no negative coefficient left.</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688"/>
        </w:trPr>
        <w:tc>
          <w:tcPr>
            <w:tcW w:w="6120" w:type="dxa"/>
            <w:gridSpan w:val="6"/>
            <w:vMerge/>
            <w:noWrap/>
            <w:tcMar>
              <w:top w:w="0" w:type="dxa"/>
              <w:left w:w="108" w:type="dxa"/>
              <w:bottom w:w="0" w:type="dxa"/>
              <w:right w:w="108" w:type="dxa"/>
            </w:tcMar>
            <w:vAlign w:val="bottom"/>
          </w:tcPr>
          <w:p w:rsidR="00000000" w:rsidRDefault="004D28D0">
            <w:pPr>
              <w:suppressAutoHyphens w:val="0"/>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2040"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Min ratio test</w:t>
            </w: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xml:space="preserve">basic </w:t>
            </w:r>
            <w:r>
              <w:rPr>
                <w:rFonts w:ascii="Liberation Sans" w:eastAsia="Times New Roman" w:hAnsi="Liberation Sans"/>
                <w:color w:val="000000"/>
              </w:rPr>
              <w:t>vars</w:t>
            </w:r>
          </w:p>
        </w:tc>
        <w:tc>
          <w:tcPr>
            <w:tcW w:w="112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6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w:t>
            </w: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shd w:val="clear" w:color="auto" w:fill="B4C6E7"/>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687" w:type="dxa"/>
            <w:tcBorders>
              <w:bottom w:val="single" w:sz="4" w:space="0" w:color="000000"/>
              <w:right w:val="single" w:sz="4" w:space="0" w:color="000000"/>
            </w:tcBorders>
            <w:shd w:val="clear" w:color="auto" w:fill="CCCCCC"/>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14</w:t>
            </w:r>
          </w:p>
        </w:tc>
        <w:tc>
          <w:tcPr>
            <w:tcW w:w="1020"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4.66667</w:t>
            </w: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-100</w:t>
            </w:r>
          </w:p>
        </w:tc>
        <w:tc>
          <w:tcPr>
            <w:tcW w:w="687"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-175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2040"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Min ratio test</w:t>
            </w: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basic vars</w:t>
            </w:r>
          </w:p>
        </w:tc>
        <w:tc>
          <w:tcPr>
            <w:tcW w:w="1128"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6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1245"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128" w:type="dxa"/>
            <w:tcBorders>
              <w:bottom w:val="single" w:sz="4" w:space="0" w:color="000000"/>
              <w:right w:val="single" w:sz="4" w:space="0" w:color="000000"/>
            </w:tcBorders>
            <w:shd w:val="clear" w:color="auto" w:fill="CCCCCC"/>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1.33333</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-0.66667</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10.6667</w:t>
            </w:r>
          </w:p>
        </w:tc>
        <w:tc>
          <w:tcPr>
            <w:tcW w:w="1020"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8</w:t>
            </w: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0.33333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4.66667</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14</w:t>
            </w:r>
          </w:p>
        </w:tc>
      </w:tr>
      <w:tr w:rsidR="00DC2334">
        <w:tblPrEx>
          <w:tblCellMar>
            <w:top w:w="0" w:type="dxa"/>
            <w:bottom w:w="0" w:type="dxa"/>
          </w:tblCellMar>
        </w:tblPrEx>
        <w:trPr>
          <w:trHeight w:val="276"/>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28"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-41.6667</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58.3333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816.667</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88"/>
        </w:trPr>
        <w:tc>
          <w:tcPr>
            <w:tcW w:w="124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basic vars</w:t>
            </w:r>
          </w:p>
        </w:tc>
        <w:tc>
          <w:tcPr>
            <w:tcW w:w="1128" w:type="dxa"/>
            <w:tcBorders>
              <w:top w:val="single" w:sz="4" w:space="0" w:color="000000"/>
              <w:left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6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88"/>
        </w:trPr>
        <w:tc>
          <w:tcPr>
            <w:tcW w:w="1245" w:type="dxa"/>
            <w:tcBorders>
              <w:top w:val="single" w:sz="4" w:space="0" w:color="000000"/>
              <w:left w:val="single" w:sz="4" w:space="0" w:color="000000"/>
              <w:bottom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1128"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687" w:type="dxa"/>
            <w:tcBorders>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0.75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8</w:t>
            </w:r>
          </w:p>
        </w:tc>
        <w:tc>
          <w:tcPr>
            <w:tcW w:w="1020"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88"/>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128" w:type="dxa"/>
            <w:tcBorders>
              <w:bottom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687"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-0.25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20"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88"/>
        </w:trPr>
        <w:tc>
          <w:tcPr>
            <w:tcW w:w="1245"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2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6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31.25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37.5</w:t>
            </w:r>
          </w:p>
        </w:tc>
        <w:tc>
          <w:tcPr>
            <w:tcW w:w="1020" w:type="dxa"/>
            <w:tcBorders>
              <w:bottom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20"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xml:space="preserve"> $  1,150</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76"/>
        </w:trPr>
        <w:tc>
          <w:tcPr>
            <w:tcW w:w="7140" w:type="dxa"/>
            <w:gridSpan w:val="7"/>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All coefficients are positive so we cannot increase the value any more.</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24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2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68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4080" w:type="dxa"/>
            <w:gridSpan w:val="4"/>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t>Hours spend writing</w:t>
            </w:r>
            <w:r>
              <w:rPr>
                <w:rFonts w:ascii="Liberation Sans" w:eastAsia="Times New Roman" w:hAnsi="Liberation Sans"/>
                <w:b/>
                <w:color w:val="000000"/>
              </w:rPr>
              <w:t xml:space="preserve"> letters = x1 = 8</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4080" w:type="dxa"/>
            <w:gridSpan w:val="4"/>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t>Hours spent following up = x2 = 2</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5100" w:type="dxa"/>
            <w:gridSpan w:val="5"/>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color w:val="000000"/>
              </w:rPr>
            </w:pPr>
            <w:r>
              <w:rPr>
                <w:rFonts w:ascii="Liberation Sans" w:eastAsia="Times New Roman" w:hAnsi="Liberation Sans"/>
                <w:b/>
                <w:color w:val="000000"/>
              </w:rPr>
              <w:t>At these levels you will maximize profit at $1,150</w:t>
            </w:r>
          </w:p>
        </w:tc>
        <w:tc>
          <w:tcPr>
            <w:tcW w:w="102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bl>
    <w:p w:rsidR="00DC2334" w:rsidRDefault="00DC2334"/>
    <w:p w:rsidR="00DC2334" w:rsidRDefault="004D28D0">
      <w:pPr>
        <w:pStyle w:val="ListParagraph"/>
        <w:numPr>
          <w:ilvl w:val="0"/>
          <w:numId w:val="1"/>
        </w:numPr>
      </w:pPr>
      <w:r>
        <w:t xml:space="preserve">To be at his best as a teacher, Phil needs at least 10 units of vitamin A, 12 units of vitamin B, and 20 units of vitamin C per day. Pill </w:t>
      </w:r>
      <w:r>
        <w:t>#1 contains 4 units of A and 3 of B. Pill #2 contains 1 unit of A, 2 of B, and 4 of C. Pill #3 contains 10 units of A, 1 of B, and 5 of C. Pill #1 costs 6 cents, pill #2 costs 8 cents, and pill #3 costs 1 cent. How many of each pill must Phil take to minim</w:t>
      </w:r>
      <w:r>
        <w:t>ize his cost?</w:t>
      </w:r>
    </w:p>
    <w:p w:rsidR="00DC2334" w:rsidRDefault="00DC2334">
      <w:pPr>
        <w:pStyle w:val="ListParagraph"/>
      </w:pPr>
    </w:p>
    <w:p w:rsidR="00DC2334" w:rsidRDefault="004D28D0">
      <w:pPr>
        <w:pStyle w:val="ListParagraph"/>
      </w:pPr>
      <w:r>
        <w:t>This is a minimization problem. I will take advantage of duality here and solve the corresponding maximization problem using the same technique from question 4.</w:t>
      </w:r>
    </w:p>
    <w:p w:rsidR="00DC2334" w:rsidRDefault="00DC2334">
      <w:pPr>
        <w:pStyle w:val="ListParagraph"/>
      </w:pPr>
    </w:p>
    <w:tbl>
      <w:tblPr>
        <w:tblW w:w="10240" w:type="dxa"/>
        <w:tblLayout w:type="fixed"/>
        <w:tblCellMar>
          <w:left w:w="10" w:type="dxa"/>
          <w:right w:w="10" w:type="dxa"/>
        </w:tblCellMar>
        <w:tblLook w:val="0000" w:firstRow="0" w:lastRow="0" w:firstColumn="0" w:lastColumn="0" w:noHBand="0" w:noVBand="0"/>
      </w:tblPr>
      <w:tblGrid>
        <w:gridCol w:w="1176"/>
        <w:gridCol w:w="1175"/>
        <w:gridCol w:w="1175"/>
        <w:gridCol w:w="1040"/>
        <w:gridCol w:w="1110"/>
        <w:gridCol w:w="1526"/>
        <w:gridCol w:w="597"/>
        <w:gridCol w:w="338"/>
        <w:gridCol w:w="818"/>
        <w:gridCol w:w="1285"/>
      </w:tblGrid>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u w:val="single"/>
              </w:rPr>
            </w:pPr>
            <w:r>
              <w:rPr>
                <w:rFonts w:ascii="Liberation Sans" w:eastAsia="Times New Roman" w:hAnsi="Liberation Sans"/>
                <w:b/>
                <w:bCs/>
                <w:color w:val="000000"/>
                <w:u w:val="single"/>
              </w:rPr>
              <w:lastRenderedPageBreak/>
              <w:t>Stated Problem</w:t>
            </w:r>
          </w:p>
        </w:tc>
      </w:tr>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Minimize .06x1 + .08x2 + .01x3</w:t>
            </w: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st</w:t>
            </w:r>
          </w:p>
        </w:tc>
        <w:tc>
          <w:tcPr>
            <w:tcW w:w="117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Pill 1</w:t>
            </w:r>
          </w:p>
        </w:tc>
        <w:tc>
          <w:tcPr>
            <w:tcW w:w="117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Pill 2</w:t>
            </w:r>
          </w:p>
        </w:tc>
        <w:tc>
          <w:tcPr>
            <w:tcW w:w="117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Pill</w:t>
            </w:r>
            <w:r>
              <w:rPr>
                <w:rFonts w:ascii="Liberation Sans" w:eastAsia="Times New Roman" w:hAnsi="Liberation Sans"/>
                <w:color w:val="000000"/>
              </w:rPr>
              <w:t xml:space="preserve"> 3</w:t>
            </w:r>
          </w:p>
        </w:tc>
        <w:tc>
          <w:tcPr>
            <w:tcW w:w="104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4</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10</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&gt;=</w:t>
            </w:r>
          </w:p>
        </w:tc>
        <w:tc>
          <w:tcPr>
            <w:tcW w:w="111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10</w:t>
            </w:r>
          </w:p>
        </w:tc>
        <w:tc>
          <w:tcPr>
            <w:tcW w:w="152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Vitamin A</w:t>
            </w:r>
          </w:p>
        </w:tc>
        <w:tc>
          <w:tcPr>
            <w:tcW w:w="597"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3</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&gt;=</w:t>
            </w:r>
          </w:p>
        </w:tc>
        <w:tc>
          <w:tcPr>
            <w:tcW w:w="1110"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12</w:t>
            </w:r>
          </w:p>
        </w:tc>
        <w:tc>
          <w:tcPr>
            <w:tcW w:w="152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Vitamin B</w:t>
            </w:r>
          </w:p>
        </w:tc>
        <w:tc>
          <w:tcPr>
            <w:tcW w:w="597"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4</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5</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&gt;=</w:t>
            </w:r>
          </w:p>
        </w:tc>
        <w:tc>
          <w:tcPr>
            <w:tcW w:w="1110"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20</w:t>
            </w:r>
          </w:p>
        </w:tc>
        <w:tc>
          <w:tcPr>
            <w:tcW w:w="152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Vitamin C</w:t>
            </w:r>
          </w:p>
        </w:tc>
        <w:tc>
          <w:tcPr>
            <w:tcW w:w="597"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u w:val="single"/>
              </w:rPr>
            </w:pPr>
            <w:r>
              <w:rPr>
                <w:rFonts w:ascii="Liberation Sans" w:eastAsia="Times New Roman" w:hAnsi="Liberation Sans"/>
                <w:b/>
                <w:bCs/>
                <w:color w:val="000000"/>
                <w:u w:val="single"/>
              </w:rPr>
              <w:t>Solve the dual problem</w:t>
            </w:r>
          </w:p>
        </w:tc>
      </w:tr>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bookmarkStart w:id="0" w:name="RANGE!C17:E17"/>
            <w:r>
              <w:rPr>
                <w:rFonts w:ascii="Liberation Sans" w:eastAsia="Times New Roman" w:hAnsi="Liberation Sans"/>
                <w:color w:val="000000"/>
              </w:rPr>
              <w:t>Maximize 10y1 + 12y2 + 20y3</w:t>
            </w:r>
            <w:bookmarkEnd w:id="0"/>
            <w:r>
              <w:rPr>
                <w:rFonts w:ascii="Liberation Sans" w:eastAsia="Times New Roman" w:hAnsi="Liberation Sans"/>
                <w:color w:val="000000"/>
              </w:rPr>
              <w:t xml:space="preserve"> (maximize the amount of vitamins, without going over the per pill cost)</w:t>
            </w: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St</w:t>
            </w:r>
          </w:p>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Vitamin A</w:t>
            </w:r>
          </w:p>
        </w:tc>
        <w:tc>
          <w:tcPr>
            <w:tcW w:w="1175" w:type="dxa"/>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Vitamin B</w:t>
            </w:r>
          </w:p>
        </w:tc>
        <w:tc>
          <w:tcPr>
            <w:tcW w:w="1175" w:type="dxa"/>
            <w:noWrap/>
            <w:tcMar>
              <w:top w:w="0" w:type="dxa"/>
              <w:left w:w="108" w:type="dxa"/>
              <w:bottom w:w="0" w:type="dxa"/>
              <w:right w:w="108" w:type="dxa"/>
            </w:tcMar>
            <w:vAlign w:val="bottom"/>
          </w:tcPr>
          <w:p w:rsidR="00DC2334" w:rsidRDefault="004D28D0">
            <w:pPr>
              <w:spacing w:after="0" w:line="240" w:lineRule="auto"/>
              <w:rPr>
                <w:rFonts w:ascii="Times New Roman" w:eastAsia="Times New Roman" w:hAnsi="Times New Roman"/>
                <w:sz w:val="20"/>
                <w:szCs w:val="20"/>
              </w:rPr>
            </w:pPr>
            <w:r>
              <w:rPr>
                <w:rFonts w:ascii="Times New Roman" w:eastAsia="Times New Roman" w:hAnsi="Times New Roman"/>
                <w:sz w:val="20"/>
                <w:szCs w:val="20"/>
              </w:rPr>
              <w:t>Vitamin C</w:t>
            </w: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4</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3</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0</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&lt;=</w:t>
            </w:r>
          </w:p>
        </w:tc>
        <w:tc>
          <w:tcPr>
            <w:tcW w:w="111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0.06</w:t>
            </w:r>
          </w:p>
        </w:tc>
        <w:tc>
          <w:tcPr>
            <w:tcW w:w="1526"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Cost for 1</w:t>
            </w: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4</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&lt;=</w:t>
            </w:r>
          </w:p>
        </w:tc>
        <w:tc>
          <w:tcPr>
            <w:tcW w:w="1110"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0.08</w:t>
            </w:r>
          </w:p>
        </w:tc>
        <w:tc>
          <w:tcPr>
            <w:tcW w:w="1526"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Cost for 2</w:t>
            </w: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5</w:t>
            </w:r>
          </w:p>
        </w:tc>
        <w:tc>
          <w:tcPr>
            <w:tcW w:w="1040"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&lt;=</w:t>
            </w:r>
          </w:p>
        </w:tc>
        <w:tc>
          <w:tcPr>
            <w:tcW w:w="1110"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0.01</w:t>
            </w:r>
          </w:p>
        </w:tc>
        <w:tc>
          <w:tcPr>
            <w:tcW w:w="1526" w:type="dxa"/>
            <w:noWrap/>
            <w:tcMar>
              <w:top w:w="0" w:type="dxa"/>
              <w:left w:w="108" w:type="dxa"/>
              <w:bottom w:w="0" w:type="dxa"/>
              <w:right w:w="108" w:type="dxa"/>
            </w:tcMar>
            <w:vAlign w:val="bottom"/>
          </w:tcPr>
          <w:p w:rsidR="00DC2334" w:rsidRDefault="004D28D0">
            <w:pPr>
              <w:spacing w:after="0" w:line="240" w:lineRule="auto"/>
              <w:jc w:val="center"/>
              <w:rPr>
                <w:rFonts w:ascii="Liberation Sans" w:eastAsia="Times New Roman" w:hAnsi="Liberation Sans"/>
                <w:color w:val="000000"/>
              </w:rPr>
            </w:pPr>
            <w:r>
              <w:rPr>
                <w:rFonts w:ascii="Liberation Sans" w:eastAsia="Times New Roman" w:hAnsi="Liberation Sans"/>
                <w:color w:val="000000"/>
              </w:rPr>
              <w:t>Cost for 3</w:t>
            </w: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jc w:val="center"/>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7202" w:type="dxa"/>
            <w:gridSpan w:val="6"/>
            <w:noWrap/>
            <w:tcMar>
              <w:top w:w="0" w:type="dxa"/>
              <w:left w:w="108" w:type="dxa"/>
              <w:bottom w:w="0" w:type="dxa"/>
              <w:right w:w="108" w:type="dxa"/>
            </w:tcMar>
            <w:vAlign w:val="bottom"/>
          </w:tcPr>
          <w:p w:rsidR="00DC2334" w:rsidRDefault="004D28D0">
            <w:pPr>
              <w:spacing w:after="0" w:line="240" w:lineRule="auto"/>
            </w:pPr>
            <w:r>
              <w:rPr>
                <w:rFonts w:ascii="Liberation Sans" w:eastAsia="Times New Roman" w:hAnsi="Liberation Sans"/>
                <w:color w:val="000000"/>
              </w:rPr>
              <w:t xml:space="preserve">I will use the simplex method to solve </w:t>
            </w:r>
            <w:r>
              <w:rPr>
                <w:rFonts w:ascii="Liberation Sans" w:eastAsia="Times New Roman" w:hAnsi="Liberation Sans"/>
                <w:color w:val="000000"/>
              </w:rPr>
              <w:t>this problem. First set up the simplex Tableau by adding slack variables, and adding the negative coefficient of the function to be maximized to the last row. At each iteration I select the most negative coefficient (yellow). I test how much each constrain</w:t>
            </w:r>
            <w:r>
              <w:rPr>
                <w:rFonts w:ascii="Liberation Sans" w:eastAsia="Times New Roman" w:hAnsi="Liberation Sans"/>
                <w:color w:val="000000"/>
              </w:rPr>
              <w:t>t will allow the selected coefficient to increase by using the minimum ration test. Then divide the new basic variable by its coefficient to produce a 1 in its spot. Next i use row operations to produce zeros in all the rows above and below the new basic v</w:t>
            </w:r>
            <w:r>
              <w:rPr>
                <w:rFonts w:ascii="Liberation Sans" w:eastAsia="Times New Roman" w:hAnsi="Liberation Sans"/>
                <w:color w:val="000000"/>
              </w:rPr>
              <w:t>ariable. This is repeated until there are no negative coefficient left.</w:t>
            </w: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300"/>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4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x3</w:t>
            </w:r>
          </w:p>
        </w:tc>
        <w:tc>
          <w:tcPr>
            <w:tcW w:w="111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52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59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s3</w:t>
            </w:r>
          </w:p>
        </w:tc>
        <w:tc>
          <w:tcPr>
            <w:tcW w:w="33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81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28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min ratio</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0.06</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null</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0.08</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0.02</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shd w:val="clear" w:color="auto" w:fill="5B9BD5"/>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s3</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40" w:type="dxa"/>
            <w:tcBorders>
              <w:bottom w:val="single" w:sz="4" w:space="0" w:color="000000"/>
              <w:right w:val="single" w:sz="4" w:space="0" w:color="000000"/>
            </w:tcBorders>
            <w:shd w:val="clear" w:color="auto" w:fill="999999"/>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0.01</w:t>
            </w:r>
          </w:p>
        </w:tc>
        <w:tc>
          <w:tcPr>
            <w:tcW w:w="1285"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0.002</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-12</w:t>
            </w:r>
          </w:p>
        </w:tc>
        <w:tc>
          <w:tcPr>
            <w:tcW w:w="1040" w:type="dxa"/>
            <w:tcBorders>
              <w:bottom w:val="single" w:sz="4" w:space="0" w:color="000000"/>
              <w:right w:val="single" w:sz="4" w:space="0" w:color="000000"/>
            </w:tcBorders>
            <w:shd w:val="clear" w:color="auto" w:fill="FFFF66"/>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-20</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4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x3</w:t>
            </w:r>
          </w:p>
        </w:tc>
        <w:tc>
          <w:tcPr>
            <w:tcW w:w="111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52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59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s3</w:t>
            </w:r>
          </w:p>
        </w:tc>
        <w:tc>
          <w:tcPr>
            <w:tcW w:w="33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81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28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min ratio</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0.06</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0.02</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-7</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1.2</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-0.8</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0.072</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0.06</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shd w:val="clear" w:color="auto" w:fill="5B9BD5"/>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x3</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1175" w:type="dxa"/>
            <w:tcBorders>
              <w:bottom w:val="single" w:sz="4" w:space="0" w:color="000000"/>
              <w:right w:val="single" w:sz="4" w:space="0" w:color="000000"/>
            </w:tcBorders>
            <w:shd w:val="clear" w:color="auto" w:fill="CCCCCC"/>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0.2</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0.2</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0.002</w:t>
            </w:r>
          </w:p>
        </w:tc>
        <w:tc>
          <w:tcPr>
            <w:tcW w:w="1285"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0.01</w:t>
            </w: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30</w:t>
            </w:r>
          </w:p>
        </w:tc>
        <w:tc>
          <w:tcPr>
            <w:tcW w:w="1175" w:type="dxa"/>
            <w:tcBorders>
              <w:bottom w:val="single" w:sz="4" w:space="0" w:color="000000"/>
              <w:right w:val="single" w:sz="4" w:space="0" w:color="000000"/>
            </w:tcBorders>
            <w:shd w:val="clear" w:color="auto" w:fill="FFFF66"/>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-8</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0.04</w:t>
            </w:r>
          </w:p>
        </w:tc>
        <w:tc>
          <w:tcPr>
            <w:tcW w:w="128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88"/>
        </w:trPr>
        <w:tc>
          <w:tcPr>
            <w:tcW w:w="10240" w:type="dxa"/>
            <w:gridSpan w:val="10"/>
            <w:tcBorders>
              <w:top w:val="single" w:sz="4" w:space="0" w:color="000000"/>
              <w:lef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i/>
                <w:iCs/>
                <w:color w:val="000000"/>
              </w:rPr>
            </w:pPr>
            <w:r>
              <w:rPr>
                <w:rFonts w:ascii="Liberation Sans" w:eastAsia="Times New Roman" w:hAnsi="Liberation Sans"/>
                <w:i/>
                <w:iCs/>
                <w:color w:val="000000"/>
              </w:rPr>
              <w:t>* Interesting here x3 was the first entering basic variable, and is the first chosen to leave</w:t>
            </w: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i/>
                <w:iCs/>
                <w:color w:val="00000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17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x1</w:t>
            </w:r>
          </w:p>
        </w:tc>
        <w:tc>
          <w:tcPr>
            <w:tcW w:w="1175"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04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x3</w:t>
            </w:r>
          </w:p>
        </w:tc>
        <w:tc>
          <w:tcPr>
            <w:tcW w:w="111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52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59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s3</w:t>
            </w:r>
          </w:p>
        </w:tc>
        <w:tc>
          <w:tcPr>
            <w:tcW w:w="33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z</w:t>
            </w:r>
          </w:p>
        </w:tc>
        <w:tc>
          <w:tcPr>
            <w:tcW w:w="81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b</w:t>
            </w:r>
          </w:p>
        </w:tc>
        <w:tc>
          <w:tcPr>
            <w:tcW w:w="128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color w:val="00000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s1</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-26</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-15</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-3</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0.03</w:t>
            </w:r>
          </w:p>
        </w:tc>
        <w:tc>
          <w:tcPr>
            <w:tcW w:w="1285"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s2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-19</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-6</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-2</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0.06</w:t>
            </w:r>
          </w:p>
        </w:tc>
        <w:tc>
          <w:tcPr>
            <w:tcW w:w="1285"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x2</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5</w:t>
            </w:r>
          </w:p>
        </w:tc>
        <w:tc>
          <w:tcPr>
            <w:tcW w:w="111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0.01</w:t>
            </w:r>
          </w:p>
        </w:tc>
        <w:tc>
          <w:tcPr>
            <w:tcW w:w="1285"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color w:val="000000"/>
              </w:rPr>
            </w:pPr>
          </w:p>
        </w:tc>
      </w:tr>
      <w:tr w:rsidR="00DC2334">
        <w:tblPrEx>
          <w:tblCellMar>
            <w:top w:w="0" w:type="dxa"/>
            <w:bottom w:w="0" w:type="dxa"/>
          </w:tblCellMar>
        </w:tblPrEx>
        <w:trPr>
          <w:trHeight w:val="276"/>
        </w:trPr>
        <w:tc>
          <w:tcPr>
            <w:tcW w:w="117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color w:val="000000"/>
              </w:rPr>
            </w:pPr>
            <w:r>
              <w:rPr>
                <w:rFonts w:ascii="Liberation Sans" w:eastAsia="Times New Roman" w:hAnsi="Liberation Sans"/>
                <w:color w:val="000000"/>
              </w:rPr>
              <w:t> </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110</w:t>
            </w:r>
          </w:p>
        </w:tc>
        <w:tc>
          <w:tcPr>
            <w:tcW w:w="1175"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04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40</w:t>
            </w:r>
          </w:p>
        </w:tc>
        <w:tc>
          <w:tcPr>
            <w:tcW w:w="1110" w:type="dxa"/>
            <w:tcBorders>
              <w:bottom w:val="single" w:sz="4" w:space="0" w:color="000000"/>
              <w:right w:val="single" w:sz="4" w:space="0" w:color="000000"/>
            </w:tcBorders>
            <w:shd w:val="clear" w:color="auto" w:fill="ED7D31"/>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1526" w:type="dxa"/>
            <w:tcBorders>
              <w:bottom w:val="single" w:sz="4" w:space="0" w:color="000000"/>
              <w:right w:val="single" w:sz="4" w:space="0" w:color="000000"/>
            </w:tcBorders>
            <w:shd w:val="clear" w:color="auto" w:fill="ED7D31"/>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0</w:t>
            </w:r>
          </w:p>
        </w:tc>
        <w:tc>
          <w:tcPr>
            <w:tcW w:w="597" w:type="dxa"/>
            <w:tcBorders>
              <w:bottom w:val="single" w:sz="4" w:space="0" w:color="000000"/>
              <w:right w:val="single" w:sz="4" w:space="0" w:color="000000"/>
            </w:tcBorders>
            <w:shd w:val="clear" w:color="auto" w:fill="ED7D31"/>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12</w:t>
            </w:r>
          </w:p>
        </w:tc>
        <w:tc>
          <w:tcPr>
            <w:tcW w:w="33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color w:val="000000"/>
              </w:rPr>
            </w:pPr>
            <w:r>
              <w:rPr>
                <w:rFonts w:ascii="Liberation Sans" w:eastAsia="Times New Roman" w:hAnsi="Liberation Sans"/>
                <w:color w:val="000000"/>
              </w:rPr>
              <w:t>1</w:t>
            </w:r>
          </w:p>
        </w:tc>
        <w:tc>
          <w:tcPr>
            <w:tcW w:w="81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pacing w:after="0" w:line="240" w:lineRule="auto"/>
              <w:jc w:val="right"/>
              <w:rPr>
                <w:rFonts w:ascii="Liberation Sans" w:eastAsia="Times New Roman" w:hAnsi="Liberation Sans"/>
                <w:b/>
                <w:bCs/>
                <w:color w:val="000000"/>
              </w:rPr>
            </w:pPr>
            <w:r>
              <w:rPr>
                <w:rFonts w:ascii="Liberation Sans" w:eastAsia="Times New Roman" w:hAnsi="Liberation Sans"/>
                <w:b/>
                <w:bCs/>
                <w:color w:val="000000"/>
              </w:rPr>
              <w:t>0.12</w:t>
            </w:r>
          </w:p>
        </w:tc>
        <w:tc>
          <w:tcPr>
            <w:tcW w:w="1285" w:type="dxa"/>
            <w:noWrap/>
            <w:tcMar>
              <w:top w:w="0" w:type="dxa"/>
              <w:left w:w="108" w:type="dxa"/>
              <w:bottom w:w="0" w:type="dxa"/>
              <w:right w:w="108" w:type="dxa"/>
            </w:tcMar>
            <w:vAlign w:val="bottom"/>
          </w:tcPr>
          <w:p w:rsidR="00DC2334" w:rsidRDefault="00DC2334">
            <w:pPr>
              <w:spacing w:after="0" w:line="240" w:lineRule="auto"/>
              <w:jc w:val="right"/>
              <w:rPr>
                <w:rFonts w:ascii="Liberation Sans" w:eastAsia="Times New Roman" w:hAnsi="Liberation Sans"/>
                <w:b/>
                <w:bCs/>
                <w:color w:val="000000"/>
              </w:rPr>
            </w:pPr>
          </w:p>
        </w:tc>
      </w:tr>
      <w:tr w:rsidR="00DC2334">
        <w:tblPrEx>
          <w:tblCellMar>
            <w:top w:w="0" w:type="dxa"/>
            <w:bottom w:w="0" w:type="dxa"/>
          </w:tblCellMar>
        </w:tblPrEx>
        <w:trPr>
          <w:trHeight w:val="276"/>
        </w:trPr>
        <w:tc>
          <w:tcPr>
            <w:tcW w:w="117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7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lastRenderedPageBreak/>
              <w:t>Here our problem in maximized with x2 = .01</w:t>
            </w:r>
          </w:p>
        </w:tc>
      </w:tr>
      <w:tr w:rsidR="00DC2334">
        <w:tblPrEx>
          <w:tblCellMar>
            <w:top w:w="0" w:type="dxa"/>
            <w:bottom w:w="0" w:type="dxa"/>
          </w:tblCellMar>
        </w:tblPrEx>
        <w:trPr>
          <w:trHeight w:val="2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 xml:space="preserve">However we also have the values we need to </w:t>
            </w:r>
            <w:r>
              <w:rPr>
                <w:rFonts w:ascii="Liberation Sans" w:eastAsia="Times New Roman" w:hAnsi="Liberation Sans"/>
                <w:b/>
                <w:bCs/>
                <w:color w:val="000000"/>
              </w:rPr>
              <w:t>solve the stated original minimization problem.</w:t>
            </w:r>
          </w:p>
        </w:tc>
      </w:tr>
      <w:tr w:rsidR="00DC2334">
        <w:tblPrEx>
          <w:tblCellMar>
            <w:top w:w="0" w:type="dxa"/>
            <w:bottom w:w="0" w:type="dxa"/>
          </w:tblCellMar>
        </w:tblPrEx>
        <w:trPr>
          <w:trHeight w:val="576"/>
        </w:trPr>
        <w:tc>
          <w:tcPr>
            <w:tcW w:w="10240" w:type="dxa"/>
            <w:gridSpan w:val="10"/>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The values for the original problem are read from the slack variables coefficients (highlighted in orange)</w:t>
            </w:r>
          </w:p>
        </w:tc>
      </w:tr>
      <w:tr w:rsidR="00DC2334">
        <w:tblPrEx>
          <w:tblCellMar>
            <w:top w:w="0" w:type="dxa"/>
            <w:bottom w:w="0" w:type="dxa"/>
          </w:tblCellMar>
        </w:tblPrEx>
        <w:trPr>
          <w:trHeight w:val="276"/>
        </w:trPr>
        <w:tc>
          <w:tcPr>
            <w:tcW w:w="2351"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s1 = x1 = 0</w:t>
            </w:r>
          </w:p>
        </w:tc>
        <w:tc>
          <w:tcPr>
            <w:tcW w:w="117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2351"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s2 = x2 = 0</w:t>
            </w:r>
          </w:p>
        </w:tc>
        <w:tc>
          <w:tcPr>
            <w:tcW w:w="117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2351"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s3 = x3 = 12</w:t>
            </w:r>
          </w:p>
        </w:tc>
        <w:tc>
          <w:tcPr>
            <w:tcW w:w="117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3526" w:type="dxa"/>
            <w:gridSpan w:val="3"/>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Minimum Cost = .12</w:t>
            </w:r>
          </w:p>
        </w:tc>
        <w:tc>
          <w:tcPr>
            <w:tcW w:w="1040"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r w:rsidR="00DC2334">
        <w:tblPrEx>
          <w:tblCellMar>
            <w:top w:w="0" w:type="dxa"/>
            <w:bottom w:w="0" w:type="dxa"/>
          </w:tblCellMar>
        </w:tblPrEx>
        <w:trPr>
          <w:trHeight w:val="276"/>
        </w:trPr>
        <w:tc>
          <w:tcPr>
            <w:tcW w:w="8955" w:type="dxa"/>
            <w:gridSpan w:val="9"/>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 xml:space="preserve">The </w:t>
            </w:r>
            <w:r>
              <w:rPr>
                <w:rFonts w:ascii="Liberation Sans" w:eastAsia="Times New Roman" w:hAnsi="Liberation Sans"/>
                <w:b/>
                <w:bCs/>
                <w:color w:val="000000"/>
              </w:rPr>
              <w:t>teacher can minimize his cost at 12 cents and still meet his nutritional needs by</w:t>
            </w:r>
          </w:p>
        </w:tc>
        <w:tc>
          <w:tcPr>
            <w:tcW w:w="128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r>
      <w:tr w:rsidR="00DC2334">
        <w:tblPrEx>
          <w:tblCellMar>
            <w:top w:w="0" w:type="dxa"/>
            <w:bottom w:w="0" w:type="dxa"/>
          </w:tblCellMar>
        </w:tblPrEx>
        <w:trPr>
          <w:trHeight w:val="276"/>
        </w:trPr>
        <w:tc>
          <w:tcPr>
            <w:tcW w:w="2351" w:type="dxa"/>
            <w:gridSpan w:val="2"/>
            <w:noWrap/>
            <w:tcMar>
              <w:top w:w="0" w:type="dxa"/>
              <w:left w:w="108" w:type="dxa"/>
              <w:bottom w:w="0" w:type="dxa"/>
              <w:right w:w="108" w:type="dxa"/>
            </w:tcMar>
            <w:vAlign w:val="bottom"/>
          </w:tcPr>
          <w:p w:rsidR="00DC2334" w:rsidRDefault="004D28D0">
            <w:pPr>
              <w:spacing w:after="0" w:line="240" w:lineRule="auto"/>
              <w:rPr>
                <w:rFonts w:ascii="Liberation Sans" w:eastAsia="Times New Roman" w:hAnsi="Liberation Sans"/>
                <w:b/>
                <w:bCs/>
                <w:color w:val="000000"/>
              </w:rPr>
            </w:pPr>
            <w:r>
              <w:rPr>
                <w:rFonts w:ascii="Liberation Sans" w:eastAsia="Times New Roman" w:hAnsi="Liberation Sans"/>
                <w:b/>
                <w:bCs/>
                <w:color w:val="000000"/>
              </w:rPr>
              <w:t xml:space="preserve"> taking 12 of pill C.</w:t>
            </w:r>
          </w:p>
        </w:tc>
        <w:tc>
          <w:tcPr>
            <w:tcW w:w="1175" w:type="dxa"/>
            <w:noWrap/>
            <w:tcMar>
              <w:top w:w="0" w:type="dxa"/>
              <w:left w:w="108" w:type="dxa"/>
              <w:bottom w:w="0" w:type="dxa"/>
              <w:right w:w="108" w:type="dxa"/>
            </w:tcMar>
            <w:vAlign w:val="bottom"/>
          </w:tcPr>
          <w:p w:rsidR="00DC2334" w:rsidRDefault="00DC2334">
            <w:pPr>
              <w:spacing w:after="0" w:line="240" w:lineRule="auto"/>
              <w:rPr>
                <w:rFonts w:ascii="Liberation Sans" w:eastAsia="Times New Roman" w:hAnsi="Liberation Sans"/>
                <w:b/>
                <w:bCs/>
                <w:color w:val="000000"/>
              </w:rPr>
            </w:pPr>
          </w:p>
        </w:tc>
        <w:tc>
          <w:tcPr>
            <w:tcW w:w="104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110"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526"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597"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33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818"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c>
          <w:tcPr>
            <w:tcW w:w="1285" w:type="dxa"/>
            <w:noWrap/>
            <w:tcMar>
              <w:top w:w="0" w:type="dxa"/>
              <w:left w:w="108" w:type="dxa"/>
              <w:bottom w:w="0" w:type="dxa"/>
              <w:right w:w="108" w:type="dxa"/>
            </w:tcMar>
            <w:vAlign w:val="bottom"/>
          </w:tcPr>
          <w:p w:rsidR="00DC2334" w:rsidRDefault="00DC2334">
            <w:pPr>
              <w:spacing w:after="0" w:line="240" w:lineRule="auto"/>
              <w:rPr>
                <w:rFonts w:ascii="Times New Roman" w:eastAsia="Times New Roman" w:hAnsi="Times New Roman"/>
                <w:sz w:val="20"/>
                <w:szCs w:val="20"/>
              </w:rPr>
            </w:pPr>
          </w:p>
        </w:tc>
      </w:tr>
    </w:tbl>
    <w:p w:rsidR="00DC2334" w:rsidRDefault="00DC2334">
      <w:pPr>
        <w:pStyle w:val="ListParagraph"/>
      </w:pPr>
    </w:p>
    <w:p w:rsidR="00DC2334" w:rsidRDefault="00DC2334"/>
    <w:p w:rsidR="00DC2334" w:rsidRDefault="00DC2334">
      <w:pPr>
        <w:ind w:left="720"/>
      </w:pPr>
    </w:p>
    <w:p w:rsidR="00DC2334" w:rsidRDefault="004D28D0">
      <w:pPr>
        <w:pStyle w:val="ListParagraph"/>
        <w:numPr>
          <w:ilvl w:val="0"/>
          <w:numId w:val="1"/>
        </w:numPr>
        <w:rPr>
          <w:i/>
        </w:rPr>
      </w:pPr>
      <w:r>
        <w:rPr>
          <w:i/>
        </w:rPr>
        <w:t>Recreate the following graph using Python. Be sure to replace ‘Red Line’ and ‘Blue Line with the correct equations.</w:t>
      </w:r>
    </w:p>
    <w:p w:rsidR="00DC2334" w:rsidRDefault="004D28D0">
      <w:pPr>
        <w:ind w:left="720"/>
      </w:pPr>
      <w:r>
        <w:t>import numpy as np</w:t>
      </w:r>
    </w:p>
    <w:p w:rsidR="00DC2334" w:rsidRDefault="004D28D0">
      <w:pPr>
        <w:ind w:left="720"/>
      </w:pPr>
      <w:r>
        <w:t>import matplotlib.pyplot as plt</w:t>
      </w:r>
    </w:p>
    <w:p w:rsidR="00DC2334" w:rsidRDefault="00DC2334"/>
    <w:p w:rsidR="00DC2334" w:rsidRDefault="004D28D0">
      <w:pPr>
        <w:ind w:left="720"/>
      </w:pPr>
      <w:r>
        <w:t>x = np.arange(0,26,1)</w:t>
      </w:r>
    </w:p>
    <w:p w:rsidR="00DC2334" w:rsidRDefault="004D28D0">
      <w:pPr>
        <w:ind w:left="720"/>
      </w:pPr>
      <w:r>
        <w:t>### equation 1 red line ####</w:t>
      </w:r>
    </w:p>
    <w:p w:rsidR="00DC2334" w:rsidRDefault="004D28D0">
      <w:pPr>
        <w:ind w:left="720"/>
      </w:pPr>
      <w:r>
        <w:t>y1 = -2*x +20</w:t>
      </w:r>
    </w:p>
    <w:p w:rsidR="00DC2334" w:rsidRDefault="004D28D0">
      <w:pPr>
        <w:ind w:left="720"/>
      </w:pPr>
      <w:r>
        <w:t>### equation 2 blue line ####</w:t>
      </w:r>
    </w:p>
    <w:p w:rsidR="00DC2334" w:rsidRDefault="004D28D0">
      <w:pPr>
        <w:ind w:left="720"/>
      </w:pPr>
      <w:r>
        <w:t>y2 = -1.0*x +15</w:t>
      </w:r>
    </w:p>
    <w:p w:rsidR="00DC2334" w:rsidRDefault="004D28D0">
      <w:pPr>
        <w:ind w:left="720"/>
      </w:pPr>
      <w:r>
        <w:t>### corners ###</w:t>
      </w:r>
    </w:p>
    <w:p w:rsidR="00DC2334" w:rsidRDefault="004D28D0">
      <w:pPr>
        <w:ind w:left="720"/>
      </w:pPr>
      <w:r>
        <w:t>xx = [5, 0, 0, 25, 25, 15]</w:t>
      </w:r>
    </w:p>
    <w:p w:rsidR="00DC2334" w:rsidRDefault="004D28D0">
      <w:pPr>
        <w:ind w:left="720"/>
      </w:pPr>
      <w:r>
        <w:t>yy = [10,20,25,25, 0,  0]</w:t>
      </w:r>
    </w:p>
    <w:p w:rsidR="00DC2334" w:rsidRDefault="004D28D0">
      <w:pPr>
        <w:ind w:left="720"/>
      </w:pPr>
      <w:r>
        <w:t>##### set plot attributes #####</w:t>
      </w:r>
    </w:p>
    <w:p w:rsidR="00DC2334" w:rsidRDefault="004D28D0">
      <w:pPr>
        <w:ind w:left="720"/>
      </w:pPr>
      <w:r>
        <w:t>plt.xlim(0,</w:t>
      </w:r>
      <w:r>
        <w:t>25)</w:t>
      </w:r>
    </w:p>
    <w:p w:rsidR="00DC2334" w:rsidRDefault="004D28D0">
      <w:pPr>
        <w:ind w:left="720"/>
      </w:pPr>
      <w:r>
        <w:t>plt.ylim(0,25)</w:t>
      </w:r>
    </w:p>
    <w:p w:rsidR="00DC2334" w:rsidRDefault="004D28D0">
      <w:pPr>
        <w:ind w:left="720"/>
      </w:pPr>
      <w:r>
        <w:t>plt.xlabel('x-axis')</w:t>
      </w:r>
    </w:p>
    <w:p w:rsidR="00DC2334" w:rsidRDefault="004D28D0">
      <w:pPr>
        <w:ind w:left="720"/>
      </w:pPr>
      <w:r>
        <w:t>plt.ylabel('y-axis')</w:t>
      </w:r>
    </w:p>
    <w:p w:rsidR="00DC2334" w:rsidRDefault="004D28D0">
      <w:pPr>
        <w:ind w:left="720"/>
      </w:pPr>
      <w:r>
        <w:t>plt.plot(x,y1,c='red')</w:t>
      </w:r>
    </w:p>
    <w:p w:rsidR="00DC2334" w:rsidRDefault="004D28D0">
      <w:pPr>
        <w:ind w:left="720"/>
      </w:pPr>
      <w:r>
        <w:t>plt.plot(x,y2,c='blue')</w:t>
      </w:r>
    </w:p>
    <w:p w:rsidR="00DC2334" w:rsidRDefault="004D28D0">
      <w:pPr>
        <w:ind w:left="720"/>
      </w:pPr>
      <w:r>
        <w:lastRenderedPageBreak/>
        <w:t>plt.fill(xx,yy, color='grey',alpha=0.5)</w:t>
      </w:r>
    </w:p>
    <w:p w:rsidR="00DC2334" w:rsidRDefault="004D28D0">
      <w:pPr>
        <w:ind w:left="720"/>
      </w:pPr>
      <w:r>
        <w:t>plt.legend(['2*x + y &gt;= 20','x + y &gt;= 15'],loc='best')</w:t>
      </w:r>
    </w:p>
    <w:p w:rsidR="00DC2334" w:rsidRDefault="004D28D0">
      <w:pPr>
        <w:ind w:left="720"/>
      </w:pPr>
      <w:r>
        <w:t>plt.show()</w:t>
      </w:r>
    </w:p>
    <w:p w:rsidR="00DC2334" w:rsidRDefault="00DC2334">
      <w:pPr>
        <w:ind w:left="720"/>
      </w:pPr>
    </w:p>
    <w:p w:rsidR="00DC2334" w:rsidRDefault="004D28D0">
      <w:pPr>
        <w:ind w:left="720"/>
      </w:pPr>
      <w:r>
        <w:rPr>
          <w:noProof/>
        </w:rPr>
        <w:drawing>
          <wp:inline distT="0" distB="0" distL="0" distR="0">
            <wp:extent cx="6216456" cy="4623480"/>
            <wp:effectExtent l="0" t="0" r="0" b="567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16456" cy="4623480"/>
                    </a:xfrm>
                    <a:prstGeom prst="rect">
                      <a:avLst/>
                    </a:prstGeom>
                    <a:noFill/>
                    <a:ln>
                      <a:noFill/>
                      <a:prstDash/>
                    </a:ln>
                  </pic:spPr>
                </pic:pic>
              </a:graphicData>
            </a:graphic>
          </wp:inline>
        </w:drawing>
      </w:r>
    </w:p>
    <w:p w:rsidR="00DC2334" w:rsidRDefault="00DC2334"/>
    <w:p w:rsidR="00DC2334" w:rsidRDefault="004D28D0">
      <w:pPr>
        <w:pStyle w:val="ListParagraph"/>
        <w:numPr>
          <w:ilvl w:val="0"/>
          <w:numId w:val="1"/>
        </w:numPr>
        <w:rPr>
          <w:i/>
        </w:rPr>
      </w:pPr>
      <w:r>
        <w:rPr>
          <w:i/>
        </w:rPr>
        <w:t xml:space="preserve">Thor, a fitness trainer, has an </w:t>
      </w:r>
      <w:r>
        <w:rPr>
          <w:i/>
        </w:rPr>
        <w:t>exercise regimen that includes running, swimming, and walking. He has no more than 12 hours per week to devote to exercise, including at most 4 hours running. He wants to walk at least three times as many hours as he swims. Thor will burn on average 528 ca</w:t>
      </w:r>
      <w:r>
        <w:rPr>
          <w:i/>
        </w:rPr>
        <w:t xml:space="preserve">lories per hour running, 492 calories per hour swimming, and 348 calories per hour walking. Calculate how many hours per week Thor should spend on each exercise to maximize the number of calories he burns, as well as the maximum number of calories he will </w:t>
      </w:r>
      <w:r>
        <w:rPr>
          <w:i/>
        </w:rPr>
        <w:t>burn. (Hint: Write the constraint involving walking and swimming in the form ≤ 0.)</w:t>
      </w:r>
    </w:p>
    <w:p w:rsidR="00DC2334" w:rsidRDefault="004D28D0">
      <w:pPr>
        <w:ind w:left="720"/>
      </w:pPr>
      <w:r>
        <w:t>This problem can be stated in the standard maximization form and solved using the simplex method.</w:t>
      </w:r>
    </w:p>
    <w:tbl>
      <w:tblPr>
        <w:tblW w:w="10200" w:type="dxa"/>
        <w:tblLayout w:type="fixed"/>
        <w:tblCellMar>
          <w:left w:w="10" w:type="dxa"/>
          <w:right w:w="10" w:type="dxa"/>
        </w:tblCellMar>
        <w:tblLook w:val="0000" w:firstRow="0" w:lastRow="0" w:firstColumn="0" w:lastColumn="0" w:noHBand="0" w:noVBand="0"/>
      </w:tblPr>
      <w:tblGrid>
        <w:gridCol w:w="696"/>
        <w:gridCol w:w="982"/>
        <w:gridCol w:w="1087"/>
        <w:gridCol w:w="1166"/>
        <w:gridCol w:w="1113"/>
        <w:gridCol w:w="1048"/>
        <w:gridCol w:w="1048"/>
        <w:gridCol w:w="1020"/>
        <w:gridCol w:w="1020"/>
        <w:gridCol w:w="1020"/>
      </w:tblGrid>
      <w:tr w:rsidR="00DC2334">
        <w:tblPrEx>
          <w:tblCellMar>
            <w:top w:w="0" w:type="dxa"/>
            <w:bottom w:w="0" w:type="dxa"/>
          </w:tblCellMar>
        </w:tblPrEx>
        <w:trPr>
          <w:trHeight w:val="276"/>
        </w:trPr>
        <w:tc>
          <w:tcPr>
            <w:tcW w:w="7140" w:type="dxa"/>
            <w:gridSpan w:val="7"/>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Maximize</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7140" w:type="dxa"/>
            <w:gridSpan w:val="7"/>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528x1 + 492x2 + 348x3 (maximize calories burnt per week)</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lastRenderedPageBreak/>
              <w:t>st</w:t>
            </w: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run</w:t>
            </w:r>
          </w:p>
        </w:tc>
        <w:tc>
          <w:tcPr>
            <w:tcW w:w="982"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walk</w:t>
            </w:r>
          </w:p>
        </w:tc>
        <w:tc>
          <w:tcPr>
            <w:tcW w:w="10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swim</w:t>
            </w: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113"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hours</w:t>
            </w: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noWrap/>
            <w:tcMar>
              <w:top w:w="0" w:type="dxa"/>
              <w:left w:w="108" w:type="dxa"/>
              <w:bottom w:w="0" w:type="dxa"/>
              <w:right w:w="108" w:type="dxa"/>
            </w:tcMar>
            <w:vAlign w:val="bottom"/>
          </w:tcPr>
          <w:p w:rsidR="00DC2334" w:rsidRDefault="004D28D0">
            <w:pPr>
              <w:suppressAutoHyphens w:val="0"/>
              <w:spacing w:after="0" w:line="240" w:lineRule="auto"/>
              <w:jc w:val="center"/>
              <w:textAlignment w:val="auto"/>
              <w:rPr>
                <w:rFonts w:ascii="Liberation Sans" w:eastAsia="Times New Roman" w:hAnsi="Liberation Sans"/>
                <w:color w:val="000000"/>
              </w:rPr>
            </w:pPr>
            <w:r>
              <w:rPr>
                <w:rFonts w:ascii="Liberation Sans" w:eastAsia="Times New Roman" w:hAnsi="Liberation Sans"/>
                <w:color w:val="000000"/>
              </w:rPr>
              <w:t>&lt;=</w:t>
            </w:r>
          </w:p>
        </w:tc>
        <w:tc>
          <w:tcPr>
            <w:tcW w:w="1113"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12</w:t>
            </w:r>
          </w:p>
        </w:tc>
        <w:tc>
          <w:tcPr>
            <w:tcW w:w="3116" w:type="dxa"/>
            <w:gridSpan w:val="3"/>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time on all 3 is less than 12</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noWrap/>
            <w:tcMar>
              <w:top w:w="0" w:type="dxa"/>
              <w:left w:w="108" w:type="dxa"/>
              <w:bottom w:w="0" w:type="dxa"/>
              <w:right w:w="108" w:type="dxa"/>
            </w:tcMar>
            <w:vAlign w:val="bottom"/>
          </w:tcPr>
          <w:p w:rsidR="00DC2334" w:rsidRDefault="004D28D0">
            <w:pPr>
              <w:suppressAutoHyphens w:val="0"/>
              <w:spacing w:after="0" w:line="240" w:lineRule="auto"/>
              <w:jc w:val="center"/>
              <w:textAlignment w:val="auto"/>
              <w:rPr>
                <w:rFonts w:ascii="Liberation Sans" w:eastAsia="Times New Roman" w:hAnsi="Liberation Sans"/>
                <w:color w:val="000000"/>
              </w:rPr>
            </w:pPr>
            <w:r>
              <w:rPr>
                <w:rFonts w:ascii="Liberation Sans" w:eastAsia="Times New Roman" w:hAnsi="Liberation Sans"/>
                <w:color w:val="000000"/>
              </w:rPr>
              <w:t>&lt;=</w:t>
            </w:r>
          </w:p>
        </w:tc>
        <w:tc>
          <w:tcPr>
            <w:tcW w:w="1113"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4</w:t>
            </w:r>
          </w:p>
        </w:tc>
        <w:tc>
          <w:tcPr>
            <w:tcW w:w="3116" w:type="dxa"/>
            <w:gridSpan w:val="3"/>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no more than 4 hrs running</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w:t>
            </w:r>
          </w:p>
        </w:tc>
        <w:tc>
          <w:tcPr>
            <w:tcW w:w="1166" w:type="dxa"/>
            <w:noWrap/>
            <w:tcMar>
              <w:top w:w="0" w:type="dxa"/>
              <w:left w:w="108" w:type="dxa"/>
              <w:bottom w:w="0" w:type="dxa"/>
              <w:right w:w="108" w:type="dxa"/>
            </w:tcMar>
            <w:vAlign w:val="bottom"/>
          </w:tcPr>
          <w:p w:rsidR="00DC2334" w:rsidRDefault="004D28D0">
            <w:pPr>
              <w:suppressAutoHyphens w:val="0"/>
              <w:spacing w:after="0" w:line="240" w:lineRule="auto"/>
              <w:jc w:val="center"/>
              <w:textAlignment w:val="auto"/>
              <w:rPr>
                <w:rFonts w:ascii="Liberation Sans" w:eastAsia="Times New Roman" w:hAnsi="Liberation Sans"/>
                <w:color w:val="000000"/>
              </w:rPr>
            </w:pPr>
            <w:r>
              <w:rPr>
                <w:rFonts w:ascii="Liberation Sans" w:eastAsia="Times New Roman" w:hAnsi="Liberation Sans"/>
                <w:color w:val="000000"/>
              </w:rPr>
              <w:t>&lt;=</w:t>
            </w:r>
          </w:p>
        </w:tc>
        <w:tc>
          <w:tcPr>
            <w:tcW w:w="1113"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0</w:t>
            </w:r>
          </w:p>
        </w:tc>
        <w:tc>
          <w:tcPr>
            <w:tcW w:w="4136" w:type="dxa"/>
            <w:gridSpan w:val="4"/>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walk atleast 3 times as much as swim</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092" w:type="dxa"/>
            <w:gridSpan w:val="6"/>
            <w:noWrap/>
            <w:tcMar>
              <w:top w:w="0" w:type="dxa"/>
              <w:left w:w="108" w:type="dxa"/>
              <w:bottom w:w="0" w:type="dxa"/>
              <w:right w:w="108" w:type="dxa"/>
            </w:tcMar>
            <w:vAlign w:val="bottom"/>
          </w:tcPr>
          <w:p w:rsidR="00DC2334" w:rsidRDefault="004D28D0">
            <w:pPr>
              <w:suppressAutoHyphens w:val="0"/>
              <w:spacing w:after="0" w:line="240" w:lineRule="auto"/>
              <w:textAlignment w:val="auto"/>
            </w:pPr>
            <w:r>
              <w:rPr>
                <w:rFonts w:ascii="Liberation Sans" w:eastAsia="Times New Roman" w:hAnsi="Liberation Sans"/>
                <w:color w:val="000000"/>
              </w:rPr>
              <w:t xml:space="preserve">I will use the simplex method to solve this problem. </w:t>
            </w:r>
            <w:r>
              <w:rPr>
                <w:rFonts w:ascii="Liberation Sans" w:eastAsia="Times New Roman" w:hAnsi="Liberation Sans"/>
                <w:color w:val="000000"/>
              </w:rPr>
              <w:t>First set up the simplex Tableau by adding slack variables, and adding the negative coefficient of the function to be maximized to the last row. At each iteration I select the most negative coefficient (yellow). I test how much each constraint will allow t</w:t>
            </w:r>
            <w:r>
              <w:rPr>
                <w:rFonts w:ascii="Liberation Sans" w:eastAsia="Times New Roman" w:hAnsi="Liberation Sans"/>
                <w:color w:val="000000"/>
              </w:rPr>
              <w:t xml:space="preserve">he selected coefficient to increase by using the minimum ration test. Then divide the new basic variable by its coefficient to produce a 1 in its spot. Next i use row operations to produce zeros in all the rows above and below the new basic variable. This </w:t>
            </w:r>
            <w:r>
              <w:rPr>
                <w:rFonts w:ascii="Liberation Sans" w:eastAsia="Times New Roman" w:hAnsi="Liberation Sans"/>
                <w:color w:val="000000"/>
              </w:rPr>
              <w:t>is repeated until there are no negative coefficient left.</w:t>
            </w: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jc w:val="center"/>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87"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166"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113"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48"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48"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20"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20"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1020" w:type="dxa"/>
            <w:tcBorders>
              <w:bottom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x3</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s2</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b</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min ratio</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12</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shd w:val="clear" w:color="auto" w:fill="5B9BD5"/>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s2</w:t>
            </w:r>
          </w:p>
        </w:tc>
        <w:tc>
          <w:tcPr>
            <w:tcW w:w="982" w:type="dxa"/>
            <w:tcBorders>
              <w:bottom w:val="single" w:sz="4" w:space="0" w:color="000000"/>
              <w:right w:val="single" w:sz="4" w:space="0" w:color="000000"/>
            </w:tcBorders>
            <w:shd w:val="clear" w:color="auto" w:fill="CCCCCC"/>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c>
          <w:tcPr>
            <w:tcW w:w="1020"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null</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right w:val="single" w:sz="4" w:space="0" w:color="000000"/>
            </w:tcBorders>
            <w:shd w:val="clear" w:color="auto" w:fill="FFFF66"/>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-528</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-492</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-348</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10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116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x3</w:t>
            </w:r>
          </w:p>
        </w:tc>
        <w:tc>
          <w:tcPr>
            <w:tcW w:w="1113"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s2</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b</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min ratio</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8</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8</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null</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shd w:val="clear" w:color="auto" w:fill="5B9BD5"/>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shd w:val="clear" w:color="auto" w:fill="B2B2B2"/>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shd w:val="clear" w:color="auto" w:fill="FFFF00"/>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-492</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-348</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528</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2112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10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116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x3</w:t>
            </w:r>
          </w:p>
        </w:tc>
        <w:tc>
          <w:tcPr>
            <w:tcW w:w="1113"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s2</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b</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min ratio</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shd w:val="clear" w:color="auto" w:fill="5B9BD5"/>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shd w:val="clear" w:color="auto" w:fill="B2B2B2"/>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8</w:t>
            </w:r>
          </w:p>
        </w:tc>
        <w:tc>
          <w:tcPr>
            <w:tcW w:w="1020" w:type="dxa"/>
            <w:tcBorders>
              <w:bottom w:val="single" w:sz="4" w:space="0" w:color="000000"/>
              <w:right w:val="single" w:sz="4" w:space="0" w:color="000000"/>
            </w:tcBorders>
            <w:shd w:val="clear" w:color="auto" w:fill="70AD47"/>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2</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shd w:val="clear" w:color="auto" w:fill="FFFF66"/>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-1824</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528</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492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2112</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1087"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1166"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x3</w:t>
            </w:r>
          </w:p>
        </w:tc>
        <w:tc>
          <w:tcPr>
            <w:tcW w:w="1113"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s1</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s2</w:t>
            </w:r>
          </w:p>
        </w:tc>
        <w:tc>
          <w:tcPr>
            <w:tcW w:w="1048"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s3</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z</w:t>
            </w:r>
          </w:p>
        </w:tc>
        <w:tc>
          <w:tcPr>
            <w:tcW w:w="1020" w:type="dxa"/>
            <w:tcBorders>
              <w:top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b</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x3</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0.25</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-0.25</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-0.25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2</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jc w:val="right"/>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x1</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jc w:val="right"/>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x2</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0.75</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-0.75</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0.25</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6</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jc w:val="right"/>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tcBorders>
              <w:left w:val="single" w:sz="4" w:space="0" w:color="000000"/>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color w:val="000000"/>
              </w:rPr>
            </w:pPr>
            <w:r>
              <w:rPr>
                <w:rFonts w:ascii="Liberation Sans" w:eastAsia="Times New Roman" w:hAnsi="Liberation Sans"/>
                <w:color w:val="000000"/>
              </w:rPr>
              <w:t> </w:t>
            </w:r>
          </w:p>
        </w:tc>
        <w:tc>
          <w:tcPr>
            <w:tcW w:w="982"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087"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66"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0</w:t>
            </w:r>
          </w:p>
        </w:tc>
        <w:tc>
          <w:tcPr>
            <w:tcW w:w="1113"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456</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72</w:t>
            </w:r>
          </w:p>
        </w:tc>
        <w:tc>
          <w:tcPr>
            <w:tcW w:w="1048"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36</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1</w:t>
            </w:r>
          </w:p>
        </w:tc>
        <w:tc>
          <w:tcPr>
            <w:tcW w:w="1020" w:type="dxa"/>
            <w:tcBorders>
              <w:bottom w:val="single" w:sz="4" w:space="0" w:color="000000"/>
              <w:right w:val="single" w:sz="4" w:space="0" w:color="000000"/>
            </w:tcBorders>
            <w:noWrap/>
            <w:tcMar>
              <w:top w:w="0" w:type="dxa"/>
              <w:left w:w="108" w:type="dxa"/>
              <w:bottom w:w="0" w:type="dxa"/>
              <w:right w:w="108" w:type="dxa"/>
            </w:tcMar>
            <w:vAlign w:val="bottom"/>
          </w:tcPr>
          <w:p w:rsidR="00DC2334" w:rsidRDefault="004D28D0">
            <w:pPr>
              <w:suppressAutoHyphens w:val="0"/>
              <w:spacing w:after="0" w:line="240" w:lineRule="auto"/>
              <w:jc w:val="right"/>
              <w:textAlignment w:val="auto"/>
              <w:rPr>
                <w:rFonts w:ascii="Liberation Sans" w:eastAsia="Times New Roman" w:hAnsi="Liberation Sans"/>
                <w:color w:val="000000"/>
              </w:rPr>
            </w:pPr>
            <w:r>
              <w:rPr>
                <w:rFonts w:ascii="Liberation Sans" w:eastAsia="Times New Roman" w:hAnsi="Liberation Sans"/>
                <w:color w:val="000000"/>
              </w:rPr>
              <w:t>5760</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jc w:val="right"/>
              <w:textAlignment w:val="auto"/>
              <w:rPr>
                <w:rFonts w:ascii="Liberation Sans" w:eastAsia="Times New Roman" w:hAnsi="Liberation Sans"/>
                <w:color w:val="000000"/>
              </w:rPr>
            </w:pPr>
          </w:p>
          <w:p w:rsidR="00DC2334" w:rsidRDefault="00DC2334">
            <w:pPr>
              <w:suppressAutoHyphens w:val="0"/>
              <w:spacing w:after="0" w:line="240" w:lineRule="auto"/>
              <w:jc w:val="right"/>
              <w:textAlignment w:val="auto"/>
              <w:rPr>
                <w:rFonts w:ascii="Liberation Sans" w:eastAsia="Times New Roman" w:hAnsi="Liberation Sans"/>
                <w:color w:val="00000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3931" w:type="dxa"/>
            <w:gridSpan w:val="4"/>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b/>
                <w:bCs/>
                <w:color w:val="000000"/>
              </w:rPr>
            </w:pPr>
            <w:r>
              <w:rPr>
                <w:rFonts w:ascii="Liberation Sans" w:eastAsia="Times New Roman" w:hAnsi="Liberation Sans"/>
                <w:b/>
                <w:bCs/>
                <w:color w:val="000000"/>
              </w:rPr>
              <w:lastRenderedPageBreak/>
              <w:t>x1 = hours running = 4</w:t>
            </w: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b/>
                <w:bCs/>
                <w:color w:val="00000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3931" w:type="dxa"/>
            <w:gridSpan w:val="4"/>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b/>
                <w:bCs/>
                <w:color w:val="000000"/>
              </w:rPr>
            </w:pPr>
            <w:r>
              <w:rPr>
                <w:rFonts w:ascii="Liberation Sans" w:eastAsia="Times New Roman" w:hAnsi="Liberation Sans"/>
                <w:b/>
                <w:bCs/>
                <w:color w:val="000000"/>
              </w:rPr>
              <w:t xml:space="preserve">x2 = hours </w:t>
            </w:r>
            <w:r>
              <w:rPr>
                <w:rFonts w:ascii="Liberation Sans" w:eastAsia="Times New Roman" w:hAnsi="Liberation Sans"/>
                <w:b/>
                <w:bCs/>
                <w:color w:val="000000"/>
              </w:rPr>
              <w:t>walking =6</w:t>
            </w: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b/>
                <w:bCs/>
                <w:color w:val="00000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3931" w:type="dxa"/>
            <w:gridSpan w:val="4"/>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b/>
                <w:bCs/>
                <w:color w:val="000000"/>
              </w:rPr>
            </w:pPr>
            <w:r>
              <w:rPr>
                <w:rFonts w:ascii="Liberation Sans" w:eastAsia="Times New Roman" w:hAnsi="Liberation Sans"/>
                <w:b/>
                <w:bCs/>
                <w:color w:val="000000"/>
              </w:rPr>
              <w:t>x3 = hours swimming = 2</w:t>
            </w: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b/>
                <w:bCs/>
                <w:color w:val="00000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69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982"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87"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66"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113"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48"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Times New Roman" w:eastAsia="Times New Roman" w:hAnsi="Times New Roman"/>
                <w:sz w:val="20"/>
                <w:szCs w:val="20"/>
              </w:rPr>
            </w:pPr>
          </w:p>
        </w:tc>
      </w:tr>
      <w:tr w:rsidR="00DC2334">
        <w:tblPrEx>
          <w:tblCellMar>
            <w:top w:w="0" w:type="dxa"/>
            <w:bottom w:w="0" w:type="dxa"/>
          </w:tblCellMar>
        </w:tblPrEx>
        <w:trPr>
          <w:trHeight w:val="276"/>
        </w:trPr>
        <w:tc>
          <w:tcPr>
            <w:tcW w:w="9180" w:type="dxa"/>
            <w:gridSpan w:val="9"/>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b/>
                <w:bCs/>
                <w:color w:val="000000"/>
              </w:rPr>
            </w:pPr>
            <w:r>
              <w:rPr>
                <w:rFonts w:ascii="Liberation Sans" w:eastAsia="Times New Roman" w:hAnsi="Liberation Sans"/>
                <w:b/>
                <w:bCs/>
                <w:color w:val="000000"/>
              </w:rPr>
              <w:t>Thor should spend 4 hours a week running, 6 hours walking and 2 hours swimming</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b/>
                <w:bCs/>
                <w:color w:val="000000"/>
              </w:rPr>
            </w:pPr>
          </w:p>
        </w:tc>
      </w:tr>
      <w:tr w:rsidR="00DC2334">
        <w:tblPrEx>
          <w:tblCellMar>
            <w:top w:w="0" w:type="dxa"/>
            <w:bottom w:w="0" w:type="dxa"/>
          </w:tblCellMar>
        </w:tblPrEx>
        <w:trPr>
          <w:trHeight w:val="276"/>
        </w:trPr>
        <w:tc>
          <w:tcPr>
            <w:tcW w:w="9180" w:type="dxa"/>
            <w:gridSpan w:val="9"/>
            <w:noWrap/>
            <w:tcMar>
              <w:top w:w="0" w:type="dxa"/>
              <w:left w:w="108" w:type="dxa"/>
              <w:bottom w:w="0" w:type="dxa"/>
              <w:right w:w="108" w:type="dxa"/>
            </w:tcMar>
            <w:vAlign w:val="bottom"/>
          </w:tcPr>
          <w:p w:rsidR="00DC2334" w:rsidRDefault="004D28D0">
            <w:pPr>
              <w:suppressAutoHyphens w:val="0"/>
              <w:spacing w:after="0" w:line="240" w:lineRule="auto"/>
              <w:textAlignment w:val="auto"/>
              <w:rPr>
                <w:rFonts w:ascii="Liberation Sans" w:eastAsia="Times New Roman" w:hAnsi="Liberation Sans"/>
                <w:b/>
                <w:bCs/>
                <w:color w:val="000000"/>
              </w:rPr>
            </w:pPr>
            <w:r>
              <w:rPr>
                <w:rFonts w:ascii="Liberation Sans" w:eastAsia="Times New Roman" w:hAnsi="Liberation Sans"/>
                <w:b/>
                <w:bCs/>
                <w:color w:val="000000"/>
              </w:rPr>
              <w:t>This will maximize his calories burnt at 5760 while staying within this constraints.</w:t>
            </w:r>
          </w:p>
        </w:tc>
        <w:tc>
          <w:tcPr>
            <w:tcW w:w="1020" w:type="dxa"/>
            <w:noWrap/>
            <w:tcMar>
              <w:top w:w="0" w:type="dxa"/>
              <w:left w:w="108" w:type="dxa"/>
              <w:bottom w:w="0" w:type="dxa"/>
              <w:right w:w="108" w:type="dxa"/>
            </w:tcMar>
            <w:vAlign w:val="bottom"/>
          </w:tcPr>
          <w:p w:rsidR="00DC2334" w:rsidRDefault="00DC2334">
            <w:pPr>
              <w:suppressAutoHyphens w:val="0"/>
              <w:spacing w:after="0" w:line="240" w:lineRule="auto"/>
              <w:textAlignment w:val="auto"/>
              <w:rPr>
                <w:rFonts w:ascii="Liberation Sans" w:eastAsia="Times New Roman" w:hAnsi="Liberation Sans"/>
                <w:b/>
                <w:bCs/>
                <w:color w:val="000000"/>
              </w:rPr>
            </w:pPr>
          </w:p>
        </w:tc>
      </w:tr>
    </w:tbl>
    <w:p w:rsidR="00DC2334" w:rsidRDefault="00DC2334">
      <w:pPr>
        <w:ind w:left="720"/>
      </w:pPr>
    </w:p>
    <w:p w:rsidR="00DC2334" w:rsidRDefault="00DC2334">
      <w:pPr>
        <w:ind w:left="720"/>
      </w:pPr>
    </w:p>
    <w:p w:rsidR="00DC2334" w:rsidRDefault="004D28D0">
      <w:pPr>
        <w:pStyle w:val="ListParagraph"/>
        <w:numPr>
          <w:ilvl w:val="0"/>
          <w:numId w:val="1"/>
        </w:numPr>
        <w:rPr>
          <w:i/>
        </w:rPr>
      </w:pPr>
      <w:r>
        <w:rPr>
          <w:i/>
        </w:rPr>
        <w:t xml:space="preserve">A plant food is made from </w:t>
      </w:r>
      <w:r>
        <w:rPr>
          <w:i/>
        </w:rPr>
        <w:t>three chemicals, labeled I, II, and III. In each batch of the plant food, the amounts of chemicals II and III must be in the ratio of 5 to 3. The amount of nitrogen must be at least 29 kg. The percent of nitrogen in the three chemicals is 8%, 4%, and 5%, r</w:t>
      </w:r>
      <w:r>
        <w:rPr>
          <w:i/>
        </w:rPr>
        <w:t>espectively. If the three chemicals cost $1.03, $0.83, and $0.68 per kilogram, respectively, how much of each should be used to minimize the cost of producing at least 650 kg of the plant food?</w:t>
      </w:r>
    </w:p>
    <w:p w:rsidR="00DC2334" w:rsidRDefault="004D28D0">
      <w:pPr>
        <w:pStyle w:val="ListParagraph"/>
      </w:pPr>
      <w:r>
        <w:t>This problem is similar to problem 5 in that it is stated as a</w:t>
      </w:r>
      <w:r>
        <w:t xml:space="preserve"> minimization problem, and we will use the dual to solve for the max, and use the slack variables from the dual to have our answers for the minimization problem. One interesting about this problem is the minimization problem has a constraint the forces the</w:t>
      </w:r>
      <w:r>
        <w:t xml:space="preserve"> ratio between to variables to be 5 to 3. When set up as a constraint in the problem this constraint must be met with equality. If we solve the dual problem all the constraints are stated in the standard form (no constraints have to be met with equality)</w:t>
      </w:r>
    </w:p>
    <w:p w:rsidR="00DC2334" w:rsidRDefault="00DC2334">
      <w:pPr>
        <w:pStyle w:val="ListParagraph"/>
      </w:pPr>
    </w:p>
    <w:tbl>
      <w:tblPr>
        <w:tblW w:w="10200" w:type="dxa"/>
        <w:tblLook w:val="04A0" w:firstRow="1" w:lastRow="0" w:firstColumn="1" w:lastColumn="0" w:noHBand="0" w:noVBand="1"/>
      </w:tblPr>
      <w:tblGrid>
        <w:gridCol w:w="999"/>
        <w:gridCol w:w="1218"/>
        <w:gridCol w:w="1218"/>
        <w:gridCol w:w="645"/>
        <w:gridCol w:w="1020"/>
        <w:gridCol w:w="1020"/>
        <w:gridCol w:w="1020"/>
        <w:gridCol w:w="1020"/>
        <w:gridCol w:w="1020"/>
        <w:gridCol w:w="1020"/>
      </w:tblGrid>
      <w:tr w:rsidR="00421449" w:rsidRPr="00421449" w:rsidTr="00421449">
        <w:trPr>
          <w:trHeight w:val="276"/>
        </w:trPr>
        <w:tc>
          <w:tcPr>
            <w:tcW w:w="4080" w:type="dxa"/>
            <w:gridSpan w:val="4"/>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b/>
                <w:bCs/>
                <w:color w:val="000000"/>
                <w:u w:val="single"/>
              </w:rPr>
            </w:pPr>
            <w:r w:rsidRPr="00421449">
              <w:rPr>
                <w:rFonts w:ascii="Liberation Sans" w:eastAsia="Times New Roman" w:hAnsi="Liberation Sans"/>
                <w:b/>
                <w:bCs/>
                <w:color w:val="000000"/>
                <w:u w:val="single"/>
              </w:rPr>
              <w:t>Stated Problem</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b/>
                <w:bCs/>
                <w:color w:val="000000"/>
                <w:u w:val="single"/>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5100" w:type="dxa"/>
            <w:gridSpan w:val="5"/>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Minimize 1.03x1 + 0.83x2 + 0.68x3</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st</w:t>
            </w: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chem 1</w:t>
            </w: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chem 2</w:t>
            </w: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chem 3</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-5/3</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w:t>
            </w:r>
          </w:p>
        </w:tc>
        <w:tc>
          <w:tcPr>
            <w:tcW w:w="1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4080" w:type="dxa"/>
            <w:gridSpan w:val="4"/>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chem 2 &amp; 3 must be in 5 to 3 ratio</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0.08</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0.04</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&gt;=</w:t>
            </w:r>
          </w:p>
        </w:tc>
        <w:tc>
          <w:tcPr>
            <w:tcW w:w="1020"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29</w:t>
            </w:r>
          </w:p>
        </w:tc>
        <w:tc>
          <w:tcPr>
            <w:tcW w:w="3060" w:type="dxa"/>
            <w:gridSpan w:val="3"/>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nitrogen must be atleast 29kg</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&gt;=</w:t>
            </w:r>
          </w:p>
        </w:tc>
        <w:tc>
          <w:tcPr>
            <w:tcW w:w="1020"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650</w:t>
            </w:r>
          </w:p>
        </w:tc>
        <w:tc>
          <w:tcPr>
            <w:tcW w:w="3060" w:type="dxa"/>
            <w:gridSpan w:val="3"/>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produce atleast 650kg</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4080" w:type="dxa"/>
            <w:gridSpan w:val="4"/>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b/>
                <w:bCs/>
                <w:color w:val="000000"/>
                <w:u w:val="single"/>
              </w:rPr>
            </w:pPr>
            <w:r w:rsidRPr="00421449">
              <w:rPr>
                <w:rFonts w:ascii="Liberation Sans" w:eastAsia="Times New Roman" w:hAnsi="Liberation Sans"/>
                <w:b/>
                <w:bCs/>
                <w:color w:val="000000"/>
                <w:u w:val="single"/>
              </w:rPr>
              <w:t>Dual of Stated Problem</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b/>
                <w:bCs/>
                <w:color w:val="000000"/>
                <w:u w:val="single"/>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6120" w:type="dxa"/>
            <w:gridSpan w:val="6"/>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basically we want to the quality of 650 kg of product</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5100" w:type="dxa"/>
            <w:gridSpan w:val="5"/>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Maximize 0x1 + 52x2 + 650x3</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st</w:t>
            </w: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0.08</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&lt;=</w:t>
            </w:r>
          </w:p>
        </w:tc>
        <w:tc>
          <w:tcPr>
            <w:tcW w:w="1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1.03</w:t>
            </w:r>
          </w:p>
        </w:tc>
        <w:tc>
          <w:tcPr>
            <w:tcW w:w="2040" w:type="dxa"/>
            <w:gridSpan w:val="2"/>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cost per unit chem1</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0.04</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&lt;=</w:t>
            </w:r>
          </w:p>
        </w:tc>
        <w:tc>
          <w:tcPr>
            <w:tcW w:w="1020"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0.83</w:t>
            </w:r>
          </w:p>
        </w:tc>
        <w:tc>
          <w:tcPr>
            <w:tcW w:w="2040" w:type="dxa"/>
            <w:gridSpan w:val="2"/>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cost per unit chem2</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-5/3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Liberation Sans" w:eastAsia="Times New Roman" w:hAnsi="Liberation Sans"/>
                <w:color w:val="000000"/>
              </w:rPr>
            </w:pPr>
            <w:r w:rsidRPr="00421449">
              <w:rPr>
                <w:rFonts w:ascii="Liberation Sans" w:eastAsia="Times New Roman" w:hAnsi="Liberation Sans"/>
                <w:color w:val="000000"/>
              </w:rPr>
              <w:t>&lt;=</w:t>
            </w:r>
          </w:p>
        </w:tc>
        <w:tc>
          <w:tcPr>
            <w:tcW w:w="1020"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0.68</w:t>
            </w:r>
          </w:p>
        </w:tc>
        <w:tc>
          <w:tcPr>
            <w:tcW w:w="2040" w:type="dxa"/>
            <w:gridSpan w:val="2"/>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cost per unit chem3</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center"/>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x1</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645"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z</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b</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min ratio</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0.08</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1.03</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1.03</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0.04</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0.83</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0.83</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-1.66667</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w:t>
            </w:r>
          </w:p>
        </w:tc>
        <w:tc>
          <w:tcPr>
            <w:tcW w:w="645" w:type="dxa"/>
            <w:tcBorders>
              <w:top w:val="nil"/>
              <w:left w:val="nil"/>
              <w:bottom w:val="single" w:sz="4" w:space="0" w:color="000000"/>
              <w:right w:val="single" w:sz="4" w:space="0" w:color="000000"/>
            </w:tcBorders>
            <w:shd w:val="clear" w:color="B2B2B2" w:fill="B2B2B2"/>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0.68</w:t>
            </w:r>
          </w:p>
        </w:tc>
        <w:tc>
          <w:tcPr>
            <w:tcW w:w="1020" w:type="dxa"/>
            <w:tcBorders>
              <w:top w:val="nil"/>
              <w:left w:val="nil"/>
              <w:bottom w:val="single" w:sz="4" w:space="0" w:color="000000"/>
              <w:right w:val="single" w:sz="4" w:space="0" w:color="000000"/>
            </w:tcBorders>
            <w:shd w:val="clear" w:color="70AD47" w:fill="70AD47"/>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0.68</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lastRenderedPageBreak/>
              <w:t> </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-29</w:t>
            </w:r>
          </w:p>
        </w:tc>
        <w:tc>
          <w:tcPr>
            <w:tcW w:w="645" w:type="dxa"/>
            <w:tcBorders>
              <w:top w:val="nil"/>
              <w:left w:val="nil"/>
              <w:bottom w:val="single" w:sz="4" w:space="0" w:color="000000"/>
              <w:right w:val="single" w:sz="4" w:space="0" w:color="000000"/>
            </w:tcBorders>
            <w:shd w:val="clear" w:color="FFFF00" w:fill="FFFF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-650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x1</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645"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z</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b</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min ratio</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1.66667</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0.03</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0.21</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218" w:type="dxa"/>
            <w:tcBorders>
              <w:top w:val="nil"/>
              <w:left w:val="nil"/>
              <w:bottom w:val="single" w:sz="4" w:space="0" w:color="000000"/>
              <w:right w:val="single" w:sz="4" w:space="0" w:color="000000"/>
            </w:tcBorders>
            <w:shd w:val="clear" w:color="CCCCCC" w:fill="CCCCCC"/>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2.66667</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-0.01</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0.15</w:t>
            </w:r>
          </w:p>
        </w:tc>
        <w:tc>
          <w:tcPr>
            <w:tcW w:w="1020" w:type="dxa"/>
            <w:tcBorders>
              <w:top w:val="nil"/>
              <w:left w:val="nil"/>
              <w:bottom w:val="single" w:sz="4" w:space="0" w:color="000000"/>
              <w:right w:val="single" w:sz="4" w:space="0" w:color="000000"/>
            </w:tcBorders>
            <w:shd w:val="clear" w:color="70AD47" w:fill="70AD47"/>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0.05625</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-1.66667</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0.68</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null</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nil"/>
              <w:left w:val="nil"/>
              <w:bottom w:val="single" w:sz="4" w:space="0" w:color="000000"/>
              <w:right w:val="single" w:sz="4" w:space="0" w:color="000000"/>
            </w:tcBorders>
            <w:shd w:val="clear" w:color="FFFF00" w:fill="FFFF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-1083.33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3.5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650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442</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x1</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645"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z</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b</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min ratio</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CCCCCC" w:fill="CCCCCC"/>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0.03625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-0.625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0.25625</w:t>
            </w:r>
          </w:p>
        </w:tc>
        <w:tc>
          <w:tcPr>
            <w:tcW w:w="1020" w:type="dxa"/>
            <w:tcBorders>
              <w:top w:val="nil"/>
              <w:left w:val="nil"/>
              <w:bottom w:val="single" w:sz="4" w:space="0" w:color="000000"/>
              <w:right w:val="single" w:sz="4" w:space="0" w:color="000000"/>
            </w:tcBorders>
            <w:shd w:val="clear" w:color="70AD47" w:fill="70AD47"/>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7.06897</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-0.00375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0.05625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null</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0.04375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0.625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0.77375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null</w:t>
            </w: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FFFF00" w:fill="FFFF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-0.5625</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406.25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243.75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502.938</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218"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645"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Times New Roman" w:eastAsia="Times New Roman" w:hAnsi="Times New Roman"/>
                <w:sz w:val="20"/>
                <w:szCs w:val="20"/>
              </w:rPr>
            </w:pPr>
          </w:p>
        </w:tc>
      </w:tr>
      <w:tr w:rsidR="00421449" w:rsidRPr="00421449" w:rsidTr="00421449">
        <w:trPr>
          <w:trHeight w:val="276"/>
        </w:trPr>
        <w:tc>
          <w:tcPr>
            <w:tcW w:w="9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x1</w:t>
            </w:r>
          </w:p>
        </w:tc>
        <w:tc>
          <w:tcPr>
            <w:tcW w:w="1218"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645"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s2</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s3</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z</w:t>
            </w:r>
          </w:p>
        </w:tc>
        <w:tc>
          <w:tcPr>
            <w:tcW w:w="1020" w:type="dxa"/>
            <w:tcBorders>
              <w:top w:val="single" w:sz="4" w:space="0" w:color="000000"/>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b</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s1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27.5862</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-17.2414</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-10.3448</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4472C4" w:fill="4472C4"/>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7.06897</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x2</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0.10345</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0.31034</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-0.41379</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4472C4" w:fill="4472C4"/>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0.08276</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x3</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-1.2069</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1.37931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0.82759</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4472C4" w:fill="4472C4"/>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0.46448</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p>
        </w:tc>
      </w:tr>
      <w:tr w:rsidR="00421449" w:rsidRPr="00421449" w:rsidTr="00421449">
        <w:trPr>
          <w:trHeight w:val="276"/>
        </w:trPr>
        <w:tc>
          <w:tcPr>
            <w:tcW w:w="999" w:type="dxa"/>
            <w:tcBorders>
              <w:top w:val="nil"/>
              <w:left w:val="single" w:sz="4" w:space="0" w:color="000000"/>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textAlignment w:val="auto"/>
              <w:rPr>
                <w:rFonts w:ascii="Liberation Sans" w:eastAsia="Times New Roman" w:hAnsi="Liberation Sans"/>
                <w:color w:val="000000"/>
              </w:rPr>
            </w:pPr>
            <w:r w:rsidRPr="00421449">
              <w:rPr>
                <w:rFonts w:ascii="Liberation Sans" w:eastAsia="Times New Roman" w:hAnsi="Liberation Sans"/>
                <w:color w:val="000000"/>
              </w:rPr>
              <w:t> </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218"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645"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0</w:t>
            </w:r>
          </w:p>
        </w:tc>
        <w:tc>
          <w:tcPr>
            <w:tcW w:w="1020" w:type="dxa"/>
            <w:tcBorders>
              <w:top w:val="nil"/>
              <w:left w:val="nil"/>
              <w:bottom w:val="single" w:sz="4" w:space="0" w:color="000000"/>
              <w:right w:val="single" w:sz="4" w:space="0" w:color="000000"/>
            </w:tcBorders>
            <w:shd w:val="clear" w:color="FFC000" w:fill="FFC0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15.5172</w:t>
            </w:r>
          </w:p>
        </w:tc>
        <w:tc>
          <w:tcPr>
            <w:tcW w:w="1020" w:type="dxa"/>
            <w:tcBorders>
              <w:top w:val="nil"/>
              <w:left w:val="nil"/>
              <w:bottom w:val="single" w:sz="4" w:space="0" w:color="000000"/>
              <w:right w:val="single" w:sz="4" w:space="0" w:color="000000"/>
            </w:tcBorders>
            <w:shd w:val="clear" w:color="FFC000" w:fill="FFC0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396.552</w:t>
            </w:r>
          </w:p>
        </w:tc>
        <w:tc>
          <w:tcPr>
            <w:tcW w:w="1020" w:type="dxa"/>
            <w:tcBorders>
              <w:top w:val="nil"/>
              <w:left w:val="nil"/>
              <w:bottom w:val="single" w:sz="4" w:space="0" w:color="000000"/>
              <w:right w:val="single" w:sz="4" w:space="0" w:color="000000"/>
            </w:tcBorders>
            <w:shd w:val="clear" w:color="FFC000" w:fill="FFC000"/>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237.931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1</w:t>
            </w:r>
          </w:p>
        </w:tc>
        <w:tc>
          <w:tcPr>
            <w:tcW w:w="1020" w:type="dxa"/>
            <w:tcBorders>
              <w:top w:val="nil"/>
              <w:left w:val="nil"/>
              <w:bottom w:val="single" w:sz="4" w:space="0" w:color="000000"/>
              <w:right w:val="single" w:sz="4" w:space="0" w:color="000000"/>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r w:rsidRPr="00421449">
              <w:rPr>
                <w:rFonts w:ascii="Liberation Sans" w:eastAsia="Times New Roman" w:hAnsi="Liberation Sans"/>
                <w:color w:val="000000"/>
              </w:rPr>
              <w:t>506.914</w:t>
            </w:r>
          </w:p>
        </w:tc>
        <w:tc>
          <w:tcPr>
            <w:tcW w:w="1020" w:type="dxa"/>
            <w:tcBorders>
              <w:top w:val="nil"/>
              <w:left w:val="nil"/>
              <w:bottom w:val="nil"/>
              <w:right w:val="nil"/>
            </w:tcBorders>
            <w:shd w:val="clear" w:color="auto" w:fill="auto"/>
            <w:noWrap/>
            <w:vAlign w:val="bottom"/>
            <w:hideMark/>
          </w:tcPr>
          <w:p w:rsidR="00421449" w:rsidRPr="00421449" w:rsidRDefault="00421449" w:rsidP="00421449">
            <w:pPr>
              <w:suppressAutoHyphens w:val="0"/>
              <w:autoSpaceDN/>
              <w:spacing w:after="0" w:line="240" w:lineRule="auto"/>
              <w:jc w:val="right"/>
              <w:textAlignment w:val="auto"/>
              <w:rPr>
                <w:rFonts w:ascii="Liberation Sans" w:eastAsia="Times New Roman" w:hAnsi="Liberation Sans"/>
                <w:color w:val="000000"/>
              </w:rPr>
            </w:pPr>
          </w:p>
        </w:tc>
      </w:tr>
    </w:tbl>
    <w:p w:rsidR="00DC2334" w:rsidRDefault="00DC2334" w:rsidP="00421449"/>
    <w:p w:rsidR="00421449" w:rsidRDefault="00421449" w:rsidP="00421449">
      <w:r>
        <w:t>The answer to the original minimization problem can be read from the slack variab</w:t>
      </w:r>
      <w:r w:rsidR="00535CD3">
        <w:t>les highlighted in orange.</w:t>
      </w:r>
    </w:p>
    <w:p w:rsidR="00535CD3" w:rsidRPr="00535CD3" w:rsidRDefault="00535CD3" w:rsidP="00421449">
      <w:pPr>
        <w:rPr>
          <w:b/>
        </w:rPr>
      </w:pPr>
      <w:r w:rsidRPr="00535CD3">
        <w:rPr>
          <w:b/>
        </w:rPr>
        <w:t>To minimize the cost of producing 650 kg of plant food they should use:</w:t>
      </w:r>
    </w:p>
    <w:p w:rsidR="00535CD3" w:rsidRPr="00535CD3" w:rsidRDefault="00535CD3" w:rsidP="00421449">
      <w:pPr>
        <w:rPr>
          <w:b/>
        </w:rPr>
      </w:pPr>
      <w:r w:rsidRPr="00535CD3">
        <w:rPr>
          <w:b/>
        </w:rPr>
        <w:t>Chem 1: 15.5172</w:t>
      </w:r>
    </w:p>
    <w:p w:rsidR="00535CD3" w:rsidRPr="00535CD3" w:rsidRDefault="00535CD3" w:rsidP="00421449">
      <w:pPr>
        <w:rPr>
          <w:b/>
        </w:rPr>
      </w:pPr>
      <w:r w:rsidRPr="00535CD3">
        <w:rPr>
          <w:b/>
        </w:rPr>
        <w:t>Chem 2: 396.552</w:t>
      </w:r>
      <w:bookmarkStart w:id="1" w:name="_GoBack"/>
      <w:bookmarkEnd w:id="1"/>
    </w:p>
    <w:p w:rsidR="00535CD3" w:rsidRPr="00535CD3" w:rsidRDefault="00535CD3" w:rsidP="00421449">
      <w:pPr>
        <w:rPr>
          <w:b/>
        </w:rPr>
      </w:pPr>
      <w:r w:rsidRPr="00535CD3">
        <w:rPr>
          <w:b/>
        </w:rPr>
        <w:t>Chem 3: 237.931</w:t>
      </w:r>
    </w:p>
    <w:p w:rsidR="00535CD3" w:rsidRPr="00535CD3" w:rsidRDefault="00535CD3" w:rsidP="00421449">
      <w:pPr>
        <w:rPr>
          <w:b/>
        </w:rPr>
      </w:pPr>
      <w:r w:rsidRPr="00535CD3">
        <w:rPr>
          <w:b/>
        </w:rPr>
        <w:t>For a minimum cost of $506.91</w:t>
      </w:r>
    </w:p>
    <w:p w:rsidR="00DC2334" w:rsidRDefault="00DC2334">
      <w:pPr>
        <w:pStyle w:val="ListParagraph"/>
      </w:pPr>
    </w:p>
    <w:p w:rsidR="00DC2334" w:rsidRDefault="00DC2334">
      <w:pPr>
        <w:pStyle w:val="ListParagraph"/>
      </w:pPr>
    </w:p>
    <w:p w:rsidR="00DC2334" w:rsidRDefault="00DC2334">
      <w:pPr>
        <w:pStyle w:val="ListParagraph"/>
      </w:pPr>
    </w:p>
    <w:p w:rsidR="00DC2334" w:rsidRDefault="004D28D0">
      <w:pPr>
        <w:rPr>
          <w:i/>
          <w:iCs/>
        </w:rPr>
      </w:pPr>
      <w:r>
        <w:rPr>
          <w:i/>
          <w:iCs/>
        </w:rPr>
        <w:t>9. Among uses of automated teller machines (ATMs), 93% use ATMs to withdraw cash and 32% use them to check their account balance. Suppose that 96% use ATMs to either withdraw cash or check their account balance (</w:t>
      </w:r>
      <w:r>
        <w:rPr>
          <w:i/>
          <w:iCs/>
        </w:rPr>
        <w:t>or both). Given someone who uses an ATM to check his or her balance, what is the probability that this person also uses an ATM to withdraw cash?</w:t>
      </w:r>
    </w:p>
    <w:p w:rsidR="00DC2334" w:rsidRDefault="004D28D0">
      <w:r>
        <w:t>I wrote a python script to help solve this problem:</w:t>
      </w:r>
    </w:p>
    <w:p w:rsidR="00DC2334" w:rsidRDefault="00DC2334"/>
    <w:p w:rsidR="00DC2334" w:rsidRDefault="004D28D0">
      <w:r>
        <w:lastRenderedPageBreak/>
        <w:t>print '\n'</w:t>
      </w:r>
    </w:p>
    <w:p w:rsidR="00DC2334" w:rsidRDefault="004D28D0">
      <w:r>
        <w:t># probability of withdrawl and check balance</w:t>
      </w:r>
    </w:p>
    <w:p w:rsidR="00DC2334" w:rsidRDefault="004D28D0">
      <w:r>
        <w:t>pw</w:t>
      </w:r>
      <w:r>
        <w:t xml:space="preserve"> = .93</w:t>
      </w:r>
    </w:p>
    <w:p w:rsidR="00DC2334" w:rsidRDefault="004D28D0">
      <w:r>
        <w:t>pb = .32</w:t>
      </w:r>
    </w:p>
    <w:p w:rsidR="00DC2334" w:rsidRDefault="00DC2334"/>
    <w:p w:rsidR="00DC2334" w:rsidRDefault="004D28D0">
      <w:r>
        <w:t>print 'w = make a withdraw'</w:t>
      </w:r>
    </w:p>
    <w:p w:rsidR="00DC2334" w:rsidRDefault="004D28D0">
      <w:r>
        <w:t>print 'b = check balance'</w:t>
      </w:r>
    </w:p>
    <w:p w:rsidR="00DC2334" w:rsidRDefault="004D28D0">
      <w:r>
        <w:t>print "p(w) = {}".format(pw)</w:t>
      </w:r>
    </w:p>
    <w:p w:rsidR="00DC2334" w:rsidRDefault="004D28D0">
      <w:r>
        <w:t>print "p(b) = {}".format(pb)</w:t>
      </w:r>
    </w:p>
    <w:p w:rsidR="00DC2334" w:rsidRDefault="00DC2334"/>
    <w:p w:rsidR="00DC2334" w:rsidRDefault="004D28D0">
      <w:r>
        <w:t># probability of using ATM to withdrawl or check balance</w:t>
      </w:r>
    </w:p>
    <w:p w:rsidR="00DC2334" w:rsidRDefault="004D28D0">
      <w:r>
        <w:t>pw_or_pb = .96</w:t>
      </w:r>
    </w:p>
    <w:p w:rsidR="00DC2334" w:rsidRDefault="004D28D0">
      <w:r>
        <w:t>print "P(w or b) = {}".format(pw_or_pb)</w:t>
      </w:r>
    </w:p>
    <w:p w:rsidR="00DC2334" w:rsidRDefault="004D28D0">
      <w:r>
        <w:t>print '\n'</w:t>
      </w:r>
    </w:p>
    <w:p w:rsidR="00DC2334" w:rsidRDefault="00DC2334"/>
    <w:p w:rsidR="00DC2334" w:rsidRDefault="004D28D0">
      <w:r>
        <w:t xml:space="preserve"># </w:t>
      </w:r>
      <w:r>
        <w:t>probability of using ATM and not withdrawling</w:t>
      </w:r>
    </w:p>
    <w:p w:rsidR="00DC2334" w:rsidRDefault="004D28D0">
      <w:r>
        <w:t># and probability of not checking balance</w:t>
      </w:r>
    </w:p>
    <w:p w:rsidR="00DC2334" w:rsidRDefault="004D28D0">
      <w:r>
        <w:t>npw = 1-pw</w:t>
      </w:r>
    </w:p>
    <w:p w:rsidR="00DC2334" w:rsidRDefault="004D28D0">
      <w:r>
        <w:t>npb = 1-pb</w:t>
      </w:r>
    </w:p>
    <w:p w:rsidR="00DC2334" w:rsidRDefault="004D28D0">
      <w:r>
        <w:t>print "p(w') = {}".format(npw)</w:t>
      </w:r>
    </w:p>
    <w:p w:rsidR="00DC2334" w:rsidRDefault="004D28D0">
      <w:r>
        <w:t>print "p(b') = {}".format(npb)</w:t>
      </w:r>
    </w:p>
    <w:p w:rsidR="00DC2334" w:rsidRDefault="004D28D0">
      <w:r>
        <w:t>print '\n'</w:t>
      </w:r>
    </w:p>
    <w:p w:rsidR="00DC2334" w:rsidRDefault="00DC2334"/>
    <w:p w:rsidR="00DC2334" w:rsidRDefault="00DC2334"/>
    <w:p w:rsidR="00DC2334" w:rsidRDefault="004D28D0">
      <w:r>
        <w:t># probability of checking balance and withdrawling</w:t>
      </w:r>
    </w:p>
    <w:p w:rsidR="00DC2334" w:rsidRDefault="004D28D0">
      <w:r>
        <w:t xml:space="preserve"># p(A &amp; B) = P(A) + </w:t>
      </w:r>
      <w:r>
        <w:t>P(B) - P(A or B)</w:t>
      </w:r>
    </w:p>
    <w:p w:rsidR="00DC2334" w:rsidRDefault="004D28D0">
      <w:r>
        <w:t>print "p(A &amp; B) = P(A) + P(B) - P(A or B)"</w:t>
      </w:r>
    </w:p>
    <w:p w:rsidR="00DC2334" w:rsidRDefault="004D28D0">
      <w:r>
        <w:t>print "p(w &amp; b) = P(w) + p(b) - P(w or b)"</w:t>
      </w:r>
    </w:p>
    <w:p w:rsidR="00DC2334" w:rsidRDefault="004D28D0">
      <w:r>
        <w:t>print "p(w &amp; b) = {} + {} - {}".format(pw,pb,pw_or_pb)</w:t>
      </w:r>
    </w:p>
    <w:p w:rsidR="00DC2334" w:rsidRDefault="004D28D0">
      <w:r>
        <w:lastRenderedPageBreak/>
        <w:t>pw_a_pb = pw + pb - pw_or_pb</w:t>
      </w:r>
    </w:p>
    <w:p w:rsidR="00DC2334" w:rsidRDefault="004D28D0">
      <w:r>
        <w:t>print "p(w &amp;</w:t>
      </w:r>
      <w:r>
        <w:t xml:space="preserve"> b) = {}".format(pw_a_pb)</w:t>
      </w:r>
    </w:p>
    <w:p w:rsidR="00DC2334" w:rsidRDefault="004D28D0">
      <w:r>
        <w:t>print '\n'</w:t>
      </w:r>
    </w:p>
    <w:p w:rsidR="00DC2334" w:rsidRDefault="00DC2334"/>
    <w:p w:rsidR="00DC2334" w:rsidRDefault="004D28D0">
      <w:r>
        <w:t># P(B|A) = P(A &amp; B)/P(A)</w:t>
      </w:r>
    </w:p>
    <w:p w:rsidR="00DC2334" w:rsidRDefault="004D28D0">
      <w:r>
        <w:t>print "P(B|A) = P(A &amp; B)/P(A)"</w:t>
      </w:r>
    </w:p>
    <w:p w:rsidR="00DC2334" w:rsidRDefault="004D28D0">
      <w:r>
        <w:t>print "P(b|w) = p(w &amp; b)/P(w)"</w:t>
      </w:r>
    </w:p>
    <w:p w:rsidR="00DC2334" w:rsidRDefault="004D28D0">
      <w:r>
        <w:t>print "P(b|w) = {} / {}".format(pw_a_pb,pw)</w:t>
      </w:r>
    </w:p>
    <w:p w:rsidR="00DC2334" w:rsidRDefault="004D28D0">
      <w:r>
        <w:t>pb_given_w = float(pw_a_pb) / pw</w:t>
      </w:r>
    </w:p>
    <w:p w:rsidR="00DC2334" w:rsidRDefault="004D28D0">
      <w:r>
        <w:t>print "P(b|w) = {}".format(pb_given_w)</w:t>
      </w:r>
    </w:p>
    <w:p w:rsidR="00DC2334" w:rsidRDefault="004D28D0">
      <w:r>
        <w:t>print '\n'</w:t>
      </w:r>
    </w:p>
    <w:p w:rsidR="00DC2334" w:rsidRDefault="00DC2334"/>
    <w:p w:rsidR="00DC2334" w:rsidRDefault="004D28D0">
      <w:r>
        <w:t># P</w:t>
      </w:r>
      <w:r>
        <w:t>(b|w') = 1 - P(b|w)</w:t>
      </w:r>
    </w:p>
    <w:p w:rsidR="00DC2334" w:rsidRDefault="004D28D0">
      <w:r>
        <w:t>print "P(b|w') = 1 - P(b|w)"</w:t>
      </w:r>
    </w:p>
    <w:p w:rsidR="00DC2334" w:rsidRDefault="004D28D0">
      <w:r>
        <w:t>print "P(b|w') = 1 - {}".format(pb_given_w)</w:t>
      </w:r>
    </w:p>
    <w:p w:rsidR="00DC2334" w:rsidRDefault="004D28D0">
      <w:r>
        <w:t>pb_given_nw = 1.0 - pb_given_w</w:t>
      </w:r>
    </w:p>
    <w:p w:rsidR="00DC2334" w:rsidRDefault="004D28D0">
      <w:r>
        <w:t>print "P(b|w') = {}".format(pb_given_nw)</w:t>
      </w:r>
    </w:p>
    <w:p w:rsidR="00DC2334" w:rsidRDefault="004D28D0">
      <w:r>
        <w:t>print '\n'</w:t>
      </w:r>
    </w:p>
    <w:p w:rsidR="00DC2334" w:rsidRDefault="00DC2334"/>
    <w:p w:rsidR="00DC2334" w:rsidRDefault="004D28D0">
      <w:r>
        <w:t>print "P(A|B) = P(A)*P(B|A)/ P(A)*(B|A) + P(A')*P(B|A')"</w:t>
      </w:r>
    </w:p>
    <w:p w:rsidR="00DC2334" w:rsidRDefault="004D28D0">
      <w:r>
        <w:t xml:space="preserve">print "P(w|b) = </w:t>
      </w:r>
      <w:r>
        <w:t>P(w)*P(b|w)/ P(w)*P(b|w)+ P(w')*P(b|w')"</w:t>
      </w:r>
    </w:p>
    <w:p w:rsidR="00DC2334" w:rsidRDefault="004D28D0">
      <w:r>
        <w:t>print "P(w|b) = {}*{}/ ({}*{})+({}*{})".format(pw,pb_given_w,pw,pb_given_w,npw,pb_given_nw)</w:t>
      </w:r>
    </w:p>
    <w:p w:rsidR="00DC2334" w:rsidRDefault="004D28D0">
      <w:r>
        <w:t>pw_given_b = float(pw*pb_given_nw)/((pw*pb_given_nw)+(npw*pb_given_nw))</w:t>
      </w:r>
    </w:p>
    <w:p w:rsidR="00DC2334" w:rsidRDefault="00DC2334"/>
    <w:p w:rsidR="00DC2334" w:rsidRDefault="004D28D0">
      <w:r>
        <w:t>print "The probability of making a withdrawl given</w:t>
      </w:r>
      <w:r>
        <w:t xml:space="preserve"> a balance check is:\nP(w|b) = {}".format(pw_given_b)</w:t>
      </w:r>
    </w:p>
    <w:p w:rsidR="00DC2334" w:rsidRDefault="00DC2334"/>
    <w:p w:rsidR="00DC2334" w:rsidRDefault="004D28D0">
      <w:r>
        <w:t>OUTPUT:</w:t>
      </w:r>
    </w:p>
    <w:p w:rsidR="00DC2334" w:rsidRDefault="00DC2334"/>
    <w:p w:rsidR="00DC2334" w:rsidRDefault="004D28D0">
      <w:r>
        <w:t>w = make a withdraw</w:t>
      </w:r>
    </w:p>
    <w:p w:rsidR="00DC2334" w:rsidRDefault="004D28D0">
      <w:r>
        <w:lastRenderedPageBreak/>
        <w:t>b = check balance</w:t>
      </w:r>
    </w:p>
    <w:p w:rsidR="00DC2334" w:rsidRDefault="004D28D0">
      <w:r>
        <w:t>p(w) = 0.93</w:t>
      </w:r>
    </w:p>
    <w:p w:rsidR="00DC2334" w:rsidRDefault="004D28D0">
      <w:r>
        <w:t>p(b) = 0.32</w:t>
      </w:r>
    </w:p>
    <w:p w:rsidR="00DC2334" w:rsidRDefault="004D28D0">
      <w:r>
        <w:t>P(w or b) = 0.96</w:t>
      </w:r>
    </w:p>
    <w:p w:rsidR="00DC2334" w:rsidRDefault="00DC2334"/>
    <w:p w:rsidR="00DC2334" w:rsidRDefault="004D28D0">
      <w:r>
        <w:t>p(w') = 0.07</w:t>
      </w:r>
    </w:p>
    <w:p w:rsidR="00DC2334" w:rsidRDefault="004D28D0">
      <w:r>
        <w:t>p(b') = 0.68</w:t>
      </w:r>
    </w:p>
    <w:p w:rsidR="00DC2334" w:rsidRDefault="00DC2334"/>
    <w:p w:rsidR="00DC2334" w:rsidRDefault="004D28D0">
      <w:r>
        <w:t>p(A &amp; B) = P(A) + P(B) - P(A or B)</w:t>
      </w:r>
    </w:p>
    <w:p w:rsidR="00DC2334" w:rsidRDefault="004D28D0">
      <w:r>
        <w:t>p(w &amp; b) = P(w) + p(b) - P(w or b)</w:t>
      </w:r>
    </w:p>
    <w:p w:rsidR="00DC2334" w:rsidRDefault="004D28D0">
      <w:r>
        <w:t>p(w &amp; b) = 0.93 + 0.32 - 0.96</w:t>
      </w:r>
    </w:p>
    <w:p w:rsidR="00DC2334" w:rsidRDefault="004D28D0">
      <w:r>
        <w:t>p(w &amp; b) = 0.29</w:t>
      </w:r>
    </w:p>
    <w:p w:rsidR="00DC2334" w:rsidRDefault="00DC2334"/>
    <w:p w:rsidR="00DC2334" w:rsidRDefault="004D28D0">
      <w:r>
        <w:t>P(B|A) = P(A &amp; B)/P(A)</w:t>
      </w:r>
    </w:p>
    <w:p w:rsidR="00DC2334" w:rsidRDefault="004D28D0">
      <w:r>
        <w:t>P(b|w) = p(w &amp; b)/P(w)</w:t>
      </w:r>
    </w:p>
    <w:p w:rsidR="00DC2334" w:rsidRDefault="004D28D0">
      <w:r>
        <w:t>P(b|w) = 0.</w:t>
      </w:r>
      <w:r>
        <w:t>29 / 0.93</w:t>
      </w:r>
    </w:p>
    <w:p w:rsidR="00DC2334" w:rsidRDefault="004D28D0">
      <w:r>
        <w:t>P(b|w) = 0.311827956989</w:t>
      </w:r>
    </w:p>
    <w:p w:rsidR="00DC2334" w:rsidRDefault="00DC2334"/>
    <w:p w:rsidR="00DC2334" w:rsidRDefault="004D28D0">
      <w:r>
        <w:t>P(b|w') = 1 - P(b|w)</w:t>
      </w:r>
    </w:p>
    <w:p w:rsidR="00DC2334" w:rsidRDefault="004D28D0">
      <w:r>
        <w:t>P(b|w') = 1 - 0.311827956989</w:t>
      </w:r>
    </w:p>
    <w:p w:rsidR="00DC2334" w:rsidRDefault="004D28D0">
      <w:r>
        <w:t>P(b|w') = 0.688172043011</w:t>
      </w:r>
    </w:p>
    <w:p w:rsidR="00DC2334" w:rsidRDefault="00DC2334"/>
    <w:p w:rsidR="00DC2334" w:rsidRDefault="004D28D0">
      <w:r>
        <w:t>P(A|B) = P(A)*P(B|A)/ P(A)*(B|A) + P(A')*P(B|A')</w:t>
      </w:r>
    </w:p>
    <w:p w:rsidR="00DC2334" w:rsidRDefault="004D28D0">
      <w:r>
        <w:t>P(w|b) = P(w)*P(b|w)/ P(w)*P(b|w)+ P(w')*P(b|w')</w:t>
      </w:r>
    </w:p>
    <w:p w:rsidR="00DC2334" w:rsidRDefault="004D28D0">
      <w:r>
        <w:t>P(w|b) = 0.93*0.311827956989/ (0.93*0.31</w:t>
      </w:r>
      <w:r>
        <w:t>1827956989)+(0.07*0.688172043011)</w:t>
      </w:r>
    </w:p>
    <w:p w:rsidR="00DC2334" w:rsidRDefault="004D28D0">
      <w:pPr>
        <w:rPr>
          <w:b/>
          <w:bCs/>
        </w:rPr>
      </w:pPr>
      <w:r>
        <w:rPr>
          <w:b/>
          <w:bCs/>
        </w:rPr>
        <w:t>The probability of making a with draw given a balance check is:</w:t>
      </w:r>
    </w:p>
    <w:p w:rsidR="00DC2334" w:rsidRDefault="004D28D0">
      <w:pPr>
        <w:rPr>
          <w:b/>
          <w:bCs/>
        </w:rPr>
      </w:pPr>
      <w:r>
        <w:rPr>
          <w:b/>
          <w:bCs/>
        </w:rPr>
        <w:t>P(w|b) = 0.93 = 93%</w:t>
      </w:r>
    </w:p>
    <w:p w:rsidR="00DC2334" w:rsidRDefault="004D28D0">
      <w:r>
        <w:t>Given the the probability of making a withdraw is 93% this implies making a withdraw is independent of checking your balance.</w:t>
      </w:r>
    </w:p>
    <w:p w:rsidR="00DC2334" w:rsidRDefault="00DC2334"/>
    <w:p w:rsidR="00DC2334" w:rsidRDefault="004D28D0">
      <w:pPr>
        <w:rPr>
          <w:i/>
          <w:iCs/>
        </w:rPr>
      </w:pPr>
      <w:r>
        <w:rPr>
          <w:i/>
          <w:iCs/>
        </w:rPr>
        <w:lastRenderedPageBreak/>
        <w:t xml:space="preserve">10. A </w:t>
      </w:r>
      <w:r>
        <w:rPr>
          <w:i/>
          <w:iCs/>
        </w:rPr>
        <w:t>study showed that in 1990, 49% of all those involved in a fatal car crash wore seat belts. Of those in a fatal crash who wore seat belts, 46% were injured and 27% were killed. For those not wearing seat belts, the comparable figures were 41% and 52%, respe</w:t>
      </w:r>
      <w:r>
        <w:rPr>
          <w:i/>
          <w:iCs/>
        </w:rPr>
        <w:t>ctively. Find the probability that a randomly selected person who was unharmed in a fatal crash was not wearing a seat belt.</w:t>
      </w:r>
    </w:p>
    <w:p w:rsidR="00DC2334" w:rsidRDefault="00DC2334">
      <w:pPr>
        <w:rPr>
          <w:i/>
          <w:iCs/>
        </w:rPr>
      </w:pPr>
    </w:p>
    <w:p w:rsidR="00DC2334" w:rsidRDefault="004D28D0">
      <w:r>
        <w:t>I wrote a python script to help solve this problem:</w:t>
      </w:r>
    </w:p>
    <w:p w:rsidR="00DC2334" w:rsidRDefault="004D28D0">
      <w:r>
        <w:t>seat_belt = .49</w:t>
      </w:r>
    </w:p>
    <w:p w:rsidR="00DC2334" w:rsidRDefault="004D28D0">
      <w:r>
        <w:t>no_seat_belt = .51</w:t>
      </w:r>
    </w:p>
    <w:p w:rsidR="00DC2334" w:rsidRDefault="00DC2334"/>
    <w:p w:rsidR="00DC2334" w:rsidRDefault="004D28D0">
      <w:r>
        <w:t>seat_belt_injured = .46</w:t>
      </w:r>
    </w:p>
    <w:p w:rsidR="00DC2334" w:rsidRDefault="004D28D0">
      <w:r>
        <w:t>seat_belt_killed =</w:t>
      </w:r>
      <w:r>
        <w:t xml:space="preserve"> .27</w:t>
      </w:r>
    </w:p>
    <w:p w:rsidR="00DC2334" w:rsidRDefault="004D28D0">
      <w:r>
        <w:t>seat_belt_unharmed = .27</w:t>
      </w:r>
    </w:p>
    <w:p w:rsidR="00DC2334" w:rsidRDefault="00DC2334"/>
    <w:p w:rsidR="00DC2334" w:rsidRDefault="004D28D0">
      <w:r>
        <w:t>no_seat_belt_injured = .41</w:t>
      </w:r>
    </w:p>
    <w:p w:rsidR="00DC2334" w:rsidRDefault="004D28D0">
      <w:r>
        <w:t>no_seat_belt_killed  = .52</w:t>
      </w:r>
    </w:p>
    <w:p w:rsidR="00DC2334" w:rsidRDefault="004D28D0">
      <w:r>
        <w:t>no_seat_belt_unharmed = .07</w:t>
      </w:r>
    </w:p>
    <w:p w:rsidR="00DC2334" w:rsidRDefault="00DC2334"/>
    <w:p w:rsidR="00DC2334" w:rsidRDefault="004D28D0">
      <w:r>
        <w:t>pct_unharmed_w_sb = seat_belt*seat_belt_unharmed</w:t>
      </w:r>
    </w:p>
    <w:p w:rsidR="00DC2334" w:rsidRDefault="004D28D0">
      <w:r>
        <w:t>pct_unharmed_wo_sb = no_seat_belt*no_seat_belt_unharmed</w:t>
      </w:r>
    </w:p>
    <w:p w:rsidR="00DC2334" w:rsidRDefault="00DC2334"/>
    <w:p w:rsidR="00DC2334" w:rsidRDefault="004D28D0">
      <w:r>
        <w:t xml:space="preserve">prob_unharmed = </w:t>
      </w:r>
      <w:r>
        <w:t>pct_unharmed_wo_sb+pct_unharmed_w_sb</w:t>
      </w:r>
    </w:p>
    <w:p w:rsidR="00DC2334" w:rsidRDefault="004D28D0">
      <w:r>
        <w:t>print 'The probability of selecting an unharmed person from a fatal crash:'</w:t>
      </w:r>
    </w:p>
    <w:p w:rsidR="00DC2334" w:rsidRDefault="004D28D0">
      <w:r>
        <w:t>print prob_unharmed</w:t>
      </w:r>
    </w:p>
    <w:p w:rsidR="00DC2334" w:rsidRDefault="00DC2334"/>
    <w:p w:rsidR="00DC2334" w:rsidRDefault="004D28D0">
      <w:r>
        <w:t>prob_unharmed_wo_sb = pct_unharmed_wo_sb/prob_unharmed</w:t>
      </w:r>
    </w:p>
    <w:p w:rsidR="00DC2334" w:rsidRDefault="004D28D0">
      <w:r>
        <w:t>print 'The probability that a randomly selected person who was unha</w:t>
      </w:r>
      <w:r>
        <w:t>rmed in a fatal crash\nwas not wearing a seat belt:'</w:t>
      </w:r>
    </w:p>
    <w:p w:rsidR="00DC2334" w:rsidRDefault="004D28D0">
      <w:r>
        <w:t>print prob_unharmed_wo_sb</w:t>
      </w:r>
    </w:p>
    <w:p w:rsidR="00DC2334" w:rsidRDefault="00DC2334"/>
    <w:p w:rsidR="00DC2334" w:rsidRDefault="004D28D0">
      <w:r>
        <w:t>OUTPUT:</w:t>
      </w:r>
    </w:p>
    <w:p w:rsidR="00DC2334" w:rsidRDefault="00DC2334"/>
    <w:p w:rsidR="00DC2334" w:rsidRDefault="004D28D0">
      <w:r>
        <w:lastRenderedPageBreak/>
        <w:t>The probability of selecting an unharmed person from a fatal crash:</w:t>
      </w:r>
    </w:p>
    <w:p w:rsidR="00DC2334" w:rsidRDefault="004D28D0">
      <w:r>
        <w:t>0.168</w:t>
      </w:r>
    </w:p>
    <w:p w:rsidR="00DC2334" w:rsidRDefault="004D28D0">
      <w:pPr>
        <w:rPr>
          <w:b/>
          <w:bCs/>
        </w:rPr>
      </w:pPr>
      <w:r>
        <w:rPr>
          <w:b/>
          <w:bCs/>
        </w:rPr>
        <w:t>The probability that a randomly selected person who was unharmed in a fatal crash</w:t>
      </w:r>
    </w:p>
    <w:p w:rsidR="00DC2334" w:rsidRDefault="004D28D0">
      <w:pPr>
        <w:rPr>
          <w:b/>
          <w:bCs/>
        </w:rPr>
      </w:pPr>
      <w:r>
        <w:rPr>
          <w:b/>
          <w:bCs/>
        </w:rPr>
        <w:t>was not wearing a seat belt:</w:t>
      </w:r>
    </w:p>
    <w:p w:rsidR="00DC2334" w:rsidRDefault="004D28D0">
      <w:pPr>
        <w:rPr>
          <w:b/>
          <w:bCs/>
        </w:rPr>
      </w:pPr>
      <w:r>
        <w:rPr>
          <w:b/>
          <w:bCs/>
        </w:rPr>
        <w:t>0.2125</w:t>
      </w:r>
    </w:p>
    <w:sectPr w:rsidR="00DC2334">
      <w:pgSz w:w="12240" w:h="16340"/>
      <w:pgMar w:top="1858" w:right="881" w:bottom="1380" w:left="156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8D0" w:rsidRDefault="004D28D0">
      <w:pPr>
        <w:spacing w:after="0" w:line="240" w:lineRule="auto"/>
      </w:pPr>
      <w:r>
        <w:separator/>
      </w:r>
    </w:p>
  </w:endnote>
  <w:endnote w:type="continuationSeparator" w:id="0">
    <w:p w:rsidR="004D28D0" w:rsidRDefault="004D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beration Sans">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8D0" w:rsidRDefault="004D28D0">
      <w:pPr>
        <w:spacing w:after="0" w:line="240" w:lineRule="auto"/>
      </w:pPr>
      <w:r>
        <w:rPr>
          <w:color w:val="000000"/>
        </w:rPr>
        <w:separator/>
      </w:r>
    </w:p>
  </w:footnote>
  <w:footnote w:type="continuationSeparator" w:id="0">
    <w:p w:rsidR="004D28D0" w:rsidRDefault="004D2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36191"/>
    <w:multiLevelType w:val="multilevel"/>
    <w:tmpl w:val="AB486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C2334"/>
    <w:rsid w:val="00421449"/>
    <w:rsid w:val="004D28D0"/>
    <w:rsid w:val="00535CD3"/>
    <w:rsid w:val="00DC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9591C-A775-4336-8707-3EFCEEF3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Default">
    <w:name w:val="Default"/>
    <w:pPr>
      <w:suppressAutoHyphens/>
      <w:autoSpaceDE w:val="0"/>
      <w:spacing w:after="0" w:line="240" w:lineRule="auto"/>
    </w:pPr>
    <w:rPr>
      <w:rFonts w:ascii="Franklin Gothic Medium" w:eastAsia="Franklin Gothic Medium" w:hAnsi="Franklin Gothic Medium" w:cs="Franklin Gothic Medium"/>
      <w:color w:val="000000"/>
      <w:sz w:val="24"/>
      <w:szCs w:val="24"/>
    </w:rPr>
  </w:style>
  <w:style w:type="paragraph" w:styleId="ListParagraph">
    <w:name w:val="List Paragraph"/>
    <w:basedOn w:val="Normal"/>
    <w:pPr>
      <w:ind w:left="720"/>
    </w:pPr>
  </w:style>
  <w:style w:type="paragraph" w:customStyle="1" w:styleId="TableContents">
    <w:name w:val="Table Contents"/>
    <w:basedOn w:val="Standard"/>
    <w:pPr>
      <w:suppressLineNumbers/>
    </w:p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172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17</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grogan</dc:creator>
  <dc:description/>
  <cp:lastModifiedBy>matt grogan</cp:lastModifiedBy>
  <cp:revision>3</cp:revision>
  <dcterms:created xsi:type="dcterms:W3CDTF">2015-10-24T15:23:00Z</dcterms:created>
  <dcterms:modified xsi:type="dcterms:W3CDTF">2015-10-25T15:08:00Z</dcterms:modified>
</cp:coreProperties>
</file>